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5400"/>
        <w:gridCol w:w="4675"/>
      </w:tblGrid>
      <w:tr w:rsidR="0030679A" w:rsidRPr="0030679A" w14:paraId="050FCAA3" w14:textId="2722D757" w:rsidTr="0030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00061993" w14:textId="288E0250" w:rsidR="0000260D" w:rsidRPr="0000260D" w:rsidRDefault="0030679A" w:rsidP="001D4D6F">
            <w:pPr>
              <w:pStyle w:val="Title"/>
              <w:spacing w:before="300"/>
            </w:pPr>
            <w:r w:rsidRPr="001D4D6F">
              <w:rPr>
                <w:sz w:val="40"/>
                <w:szCs w:val="40"/>
              </w:rPr>
              <w:t>D</w:t>
            </w:r>
            <w:r w:rsidR="000D5951" w:rsidRPr="001D4D6F">
              <w:rPr>
                <w:sz w:val="40"/>
                <w:szCs w:val="40"/>
              </w:rPr>
              <w:t>iane</w:t>
            </w:r>
            <w:r w:rsidRPr="001D4D6F">
              <w:rPr>
                <w:sz w:val="40"/>
                <w:szCs w:val="40"/>
              </w:rPr>
              <w:t xml:space="preserve"> Fleming </w:t>
            </w:r>
            <w:r w:rsidR="000D5951" w:rsidRPr="001D4D6F">
              <w:rPr>
                <w:sz w:val="40"/>
                <w:szCs w:val="40"/>
              </w:rPr>
              <w:t>S</w:t>
            </w:r>
            <w:r w:rsidRPr="001D4D6F">
              <w:rPr>
                <w:sz w:val="40"/>
                <w:szCs w:val="40"/>
              </w:rPr>
              <w:t>kwish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ABD95A" w14:textId="12A4E202" w:rsidR="0030679A" w:rsidRPr="000D5951" w:rsidRDefault="0030679A" w:rsidP="001D4D6F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leChar"/>
                <w:caps/>
                <w:color w:val="417A84" w:themeColor="accent5" w:themeShade="BF"/>
                <w:kern w:val="0"/>
                <w:sz w:val="18"/>
                <w:szCs w:val="18"/>
              </w:rPr>
            </w:pPr>
            <w:r w:rsidRPr="000D5951">
              <w:t>9002 Blue Quail Drive, Austin, TX 78758</w:t>
            </w:r>
            <w:r w:rsidRPr="000D5951">
              <w:br/>
              <w:t xml:space="preserve">(512) 626-1702 </w:t>
            </w:r>
            <w:r w:rsidRPr="000D5951">
              <w:sym w:font="Symbol" w:char="F0B7"/>
            </w:r>
            <w:r w:rsidRPr="000D5951">
              <w:t xml:space="preserve"> diane.skwish@gmail.com</w:t>
            </w:r>
          </w:p>
        </w:tc>
      </w:tr>
    </w:tbl>
    <w:p w14:paraId="0E2780C7" w14:textId="562542E1" w:rsidR="00C870D7" w:rsidRPr="000D5951" w:rsidRDefault="00C870D7" w:rsidP="000D5951">
      <w:pPr>
        <w:pStyle w:val="Heading1"/>
      </w:pPr>
      <w:r w:rsidRPr="00BC74CE">
        <w:t>S</w:t>
      </w:r>
      <w:r w:rsidR="000D5951">
        <w:t>ummary</w:t>
      </w:r>
    </w:p>
    <w:p w14:paraId="53B06628" w14:textId="327F9415" w:rsidR="00BB42A6" w:rsidRPr="00B24CDD" w:rsidRDefault="00982D55" w:rsidP="00B24CDD">
      <w:pPr>
        <w:pStyle w:val="NoSpacing"/>
      </w:pPr>
      <w:r w:rsidRPr="00B24CDD">
        <w:t xml:space="preserve">Senior writer who learns complex </w:t>
      </w:r>
      <w:r w:rsidR="004D5F01" w:rsidRPr="00B24CDD">
        <w:t xml:space="preserve">technical </w:t>
      </w:r>
      <w:r w:rsidRPr="00B24CDD">
        <w:t>information and tools quickly and independently</w:t>
      </w:r>
      <w:r w:rsidR="002F4858" w:rsidRPr="00B24CDD">
        <w:t xml:space="preserve">. </w:t>
      </w:r>
      <w:r w:rsidR="0000260D" w:rsidRPr="00B24CDD">
        <w:t xml:space="preserve">Writes easy-to-use programmer docs on schedule in a global workplace. </w:t>
      </w:r>
      <w:r w:rsidR="00767556">
        <w:t>U</w:t>
      </w:r>
      <w:r w:rsidR="00BB6900">
        <w:t>ses</w:t>
      </w:r>
      <w:r w:rsidR="00124530" w:rsidRPr="00B24CDD">
        <w:t xml:space="preserve"> </w:t>
      </w:r>
      <w:r w:rsidR="00BB6900">
        <w:t>Git</w:t>
      </w:r>
      <w:r w:rsidR="00124530" w:rsidRPr="00B24CDD">
        <w:t xml:space="preserve"> to maintain </w:t>
      </w:r>
      <w:r w:rsidR="00767556">
        <w:t xml:space="preserve">API </w:t>
      </w:r>
      <w:r w:rsidR="00124530" w:rsidRPr="00B24CDD">
        <w:t>content</w:t>
      </w:r>
      <w:r w:rsidR="00767556">
        <w:t xml:space="preserve">, including REST and </w:t>
      </w:r>
      <w:proofErr w:type="spellStart"/>
      <w:r w:rsidR="00767556">
        <w:t>GraphQL</w:t>
      </w:r>
      <w:proofErr w:type="spellEnd"/>
      <w:r w:rsidR="00767556">
        <w:t xml:space="preserve"> APIs</w:t>
      </w:r>
      <w:r w:rsidR="002F4858" w:rsidRPr="00B24CDD">
        <w:t>.</w:t>
      </w:r>
      <w:r w:rsidR="00697119" w:rsidRPr="00B24CDD">
        <w:t xml:space="preserve"> Seeks </w:t>
      </w:r>
      <w:r w:rsidR="000061B6" w:rsidRPr="00B24CDD">
        <w:t>full</w:t>
      </w:r>
      <w:r w:rsidR="00BB42A6" w:rsidRPr="00B24CDD">
        <w:t>-time permanent position as an API writer.</w:t>
      </w:r>
      <w:r w:rsidR="0000260D" w:rsidRPr="00B24CDD">
        <w:t xml:space="preserve"> See</w:t>
      </w:r>
      <w:r w:rsidR="00EE6DA3" w:rsidRPr="00B24CDD">
        <w:t xml:space="preserve"> my</w:t>
      </w:r>
      <w:r w:rsidR="0000260D" w:rsidRPr="00B24CDD">
        <w:t xml:space="preserve"> </w:t>
      </w:r>
      <w:hyperlink r:id="rId8" w:anchor="writing-samples" w:history="1">
        <w:r w:rsidR="00EE6DA3" w:rsidRPr="00163518">
          <w:rPr>
            <w:rStyle w:val="Hyperlink"/>
            <w:color w:val="0070C0"/>
          </w:rPr>
          <w:t>writing sam</w:t>
        </w:r>
        <w:r w:rsidR="00EE6DA3" w:rsidRPr="00163518">
          <w:rPr>
            <w:rStyle w:val="Hyperlink"/>
            <w:color w:val="0070C0"/>
          </w:rPr>
          <w:t>p</w:t>
        </w:r>
        <w:r w:rsidR="00EE6DA3" w:rsidRPr="00163518">
          <w:rPr>
            <w:rStyle w:val="Hyperlink"/>
            <w:color w:val="0070C0"/>
          </w:rPr>
          <w:t>les</w:t>
        </w:r>
      </w:hyperlink>
      <w:r w:rsidR="00EE6DA3" w:rsidRPr="00B24CDD">
        <w:t xml:space="preserve"> and </w:t>
      </w:r>
      <w:hyperlink r:id="rId9" w:history="1">
        <w:r w:rsidR="00EE6DA3" w:rsidRPr="00163518">
          <w:rPr>
            <w:rStyle w:val="Hyperlink"/>
            <w:color w:val="0070C0"/>
          </w:rPr>
          <w:t xml:space="preserve">LinkedIn </w:t>
        </w:r>
        <w:r w:rsidR="00EE6DA3" w:rsidRPr="00163518">
          <w:rPr>
            <w:rStyle w:val="Hyperlink"/>
            <w:color w:val="0070C0"/>
          </w:rPr>
          <w:t>p</w:t>
        </w:r>
        <w:r w:rsidR="00EE6DA3" w:rsidRPr="00163518">
          <w:rPr>
            <w:rStyle w:val="Hyperlink"/>
            <w:color w:val="0070C0"/>
          </w:rPr>
          <w:t>rofile</w:t>
        </w:r>
      </w:hyperlink>
      <w:r w:rsidR="00EE6DA3" w:rsidRPr="00B24CDD">
        <w:t>.</w:t>
      </w:r>
    </w:p>
    <w:p w14:paraId="1F693784" w14:textId="218C1264" w:rsidR="004F7C59" w:rsidRPr="00FC2A65" w:rsidRDefault="004F7C59" w:rsidP="002F2B47">
      <w:pPr>
        <w:pStyle w:val="Heading1"/>
      </w:pPr>
      <w:r w:rsidRPr="00BC74CE">
        <w:t>E</w:t>
      </w:r>
      <w:r w:rsidR="000D5951">
        <w:t>mployment</w:t>
      </w:r>
    </w:p>
    <w:p w14:paraId="79D6C01F" w14:textId="5413B40D" w:rsidR="005E7B2A" w:rsidRPr="005E7B2A" w:rsidRDefault="005E7B2A" w:rsidP="005E7B2A">
      <w:pPr>
        <w:pStyle w:val="Heading8"/>
        <w:rPr>
          <w:sz w:val="16"/>
          <w:szCs w:val="16"/>
        </w:rPr>
      </w:pPr>
      <w:r>
        <w:rPr>
          <w:color w:val="0070C0"/>
        </w:rPr>
        <w:t>SENIOR</w:t>
      </w:r>
      <w:r w:rsidRPr="005E2B77">
        <w:rPr>
          <w:color w:val="0070C0"/>
        </w:rPr>
        <w:t xml:space="preserve"> technical writer</w:t>
      </w:r>
      <w:r w:rsidRPr="005E2B77">
        <w:tab/>
      </w:r>
      <w:r w:rsidRPr="005E2B77">
        <w:tab/>
      </w:r>
      <w:r w:rsidRPr="005E2B77">
        <w:tab/>
      </w:r>
      <w:r>
        <w:t>INDEED</w:t>
      </w:r>
      <w:r>
        <w:tab/>
      </w:r>
      <w:r>
        <w:tab/>
      </w:r>
      <w:r>
        <w:tab/>
      </w:r>
      <w:r w:rsidRPr="005E2B77">
        <w:tab/>
      </w:r>
      <w:r w:rsidRPr="005E2B77">
        <w:tab/>
      </w:r>
      <w:r w:rsidRPr="005E2B77">
        <w:tab/>
        <w:t>202</w:t>
      </w:r>
      <w:r>
        <w:t xml:space="preserve">3 </w:t>
      </w:r>
      <w:r w:rsidRPr="005E7B2A">
        <w:rPr>
          <w:sz w:val="16"/>
          <w:szCs w:val="16"/>
        </w:rPr>
        <w:t>TO PRESENT</w:t>
      </w:r>
    </w:p>
    <w:p w14:paraId="4B63C33D" w14:textId="55823FAE" w:rsidR="005E7B2A" w:rsidRPr="0000260D" w:rsidRDefault="00BB6900" w:rsidP="005E7B2A">
      <w:pPr>
        <w:pStyle w:val="NoSpacingsmaller"/>
      </w:pPr>
      <w:r>
        <w:t>Write</w:t>
      </w:r>
      <w:r w:rsidR="005E7B2A" w:rsidRPr="0000260D">
        <w:t xml:space="preserve"> </w:t>
      </w:r>
      <w:r w:rsidR="005E7B2A">
        <w:t>API</w:t>
      </w:r>
      <w:r w:rsidR="005E7B2A" w:rsidRPr="0000260D">
        <w:t xml:space="preserve"> guide</w:t>
      </w:r>
      <w:r w:rsidR="005E7B2A">
        <w:t xml:space="preserve">s and </w:t>
      </w:r>
      <w:r w:rsidR="005E7B2A" w:rsidRPr="0000260D">
        <w:t xml:space="preserve">references for </w:t>
      </w:r>
      <w:r>
        <w:t>Indeed Partners who wish to integrate their application tracking systems (ATSs) with Indeed</w:t>
      </w:r>
      <w:r w:rsidR="005E7B2A" w:rsidRPr="0000260D">
        <w:t xml:space="preserve">. </w:t>
      </w:r>
      <w:r>
        <w:t>C</w:t>
      </w:r>
      <w:r w:rsidR="005E7B2A" w:rsidRPr="0000260D">
        <w:t>reate and maintain writing and process guidelines. Review Git</w:t>
      </w:r>
      <w:r>
        <w:t>La</w:t>
      </w:r>
      <w:r w:rsidR="005E7B2A" w:rsidRPr="0000260D">
        <w:t xml:space="preserve">b </w:t>
      </w:r>
      <w:r>
        <w:t>merge</w:t>
      </w:r>
      <w:r w:rsidR="005E7B2A" w:rsidRPr="0000260D">
        <w:t xml:space="preserve"> requests for writers and developers.</w:t>
      </w:r>
    </w:p>
    <w:p w14:paraId="4227023D" w14:textId="3196BDC8" w:rsidR="00BB6900" w:rsidRDefault="005E7B2A" w:rsidP="005E7B2A">
      <w:pPr>
        <w:pStyle w:val="NoSpacingsmaller"/>
      </w:pPr>
      <w:r w:rsidRPr="0000260D">
        <w:t>Author Markdown and HTML</w:t>
      </w:r>
      <w:r w:rsidR="008F21D4">
        <w:t xml:space="preserve"> content</w:t>
      </w:r>
      <w:r w:rsidRPr="0000260D">
        <w:t xml:space="preserve">. Edit </w:t>
      </w:r>
      <w:proofErr w:type="spellStart"/>
      <w:r w:rsidR="00BB6900">
        <w:t>GraphQL</w:t>
      </w:r>
      <w:proofErr w:type="spellEnd"/>
      <w:r w:rsidR="00BB6900">
        <w:t xml:space="preserve"> and </w:t>
      </w:r>
      <w:proofErr w:type="spellStart"/>
      <w:r w:rsidR="00BB6900">
        <w:t>OpenAPI</w:t>
      </w:r>
      <w:proofErr w:type="spellEnd"/>
      <w:r w:rsidRPr="0000260D">
        <w:t xml:space="preserve"> schema to update API reference docs.</w:t>
      </w:r>
    </w:p>
    <w:p w14:paraId="700C8FED" w14:textId="73E66BCC" w:rsidR="00BB6900" w:rsidRDefault="00BB6900" w:rsidP="005E7B2A">
      <w:pPr>
        <w:pStyle w:val="NoSpacingsmaller"/>
      </w:pPr>
      <w:r>
        <w:t>Use Jira to manage workload.</w:t>
      </w:r>
    </w:p>
    <w:p w14:paraId="6FF11418" w14:textId="2571E94A" w:rsidR="00AA7396" w:rsidRPr="005E2B77" w:rsidRDefault="00AA7396" w:rsidP="005E7B2A">
      <w:pPr>
        <w:pStyle w:val="Heading8"/>
      </w:pPr>
      <w:r w:rsidRPr="005E2B77">
        <w:rPr>
          <w:color w:val="0070C0"/>
        </w:rPr>
        <w:t>CONTRACT technical writer</w:t>
      </w:r>
      <w:r w:rsidRPr="005E2B77">
        <w:tab/>
      </w:r>
      <w:r w:rsidRPr="005E2B77">
        <w:tab/>
      </w:r>
      <w:r w:rsidRPr="005E2B77">
        <w:tab/>
        <w:t>Bárd, at Google (REMOTE)</w:t>
      </w:r>
      <w:r w:rsidRPr="005E2B77">
        <w:tab/>
      </w:r>
      <w:r w:rsidRPr="005E2B77">
        <w:tab/>
      </w:r>
      <w:r w:rsidR="00B24CDD" w:rsidRPr="005E2B77">
        <w:tab/>
      </w:r>
      <w:r w:rsidRPr="005E2B77">
        <w:t>2022</w:t>
      </w:r>
    </w:p>
    <w:p w14:paraId="3335EE03" w14:textId="4AA9DB64" w:rsidR="00AA7396" w:rsidRPr="0099200B" w:rsidRDefault="00B24CDD" w:rsidP="00B24CDD">
      <w:pPr>
        <w:pStyle w:val="NoSpacingsmaller"/>
      </w:pPr>
      <w:r>
        <w:t>Fix documentation bugs for the Google developer site</w:t>
      </w:r>
      <w:r w:rsidR="00AA7396">
        <w:t>.</w:t>
      </w:r>
    </w:p>
    <w:p w14:paraId="1CA02F34" w14:textId="599BE08E" w:rsidR="0050251E" w:rsidRPr="00B24CDD" w:rsidRDefault="001B755C" w:rsidP="00B24CDD">
      <w:pPr>
        <w:pStyle w:val="Heading8"/>
      </w:pPr>
      <w:r w:rsidRPr="00B24CDD">
        <w:rPr>
          <w:color w:val="0070C0"/>
        </w:rPr>
        <w:t xml:space="preserve">CONTRACT </w:t>
      </w:r>
      <w:r w:rsidR="0050251E" w:rsidRPr="00B24CDD">
        <w:rPr>
          <w:color w:val="0070C0"/>
        </w:rPr>
        <w:t>technical writer</w:t>
      </w:r>
      <w:r w:rsidR="0050251E" w:rsidRPr="00B24CDD">
        <w:tab/>
      </w:r>
      <w:r w:rsidR="0050251E" w:rsidRPr="00B24CDD">
        <w:tab/>
      </w:r>
      <w:r w:rsidR="0050251E" w:rsidRPr="00B24CDD">
        <w:tab/>
      </w:r>
      <w:r w:rsidR="00AA7396" w:rsidRPr="00B24CDD">
        <w:t xml:space="preserve">Clear Point Consultants, at </w:t>
      </w:r>
      <w:r w:rsidR="0050251E" w:rsidRPr="00B24CDD">
        <w:t>BITLY (</w:t>
      </w:r>
      <w:r w:rsidR="00AA7396" w:rsidRPr="00B24CDD">
        <w:t>REMOTE</w:t>
      </w:r>
      <w:r w:rsidR="0050251E" w:rsidRPr="00B24CDD">
        <w:t>)</w:t>
      </w:r>
      <w:r w:rsidR="0050251E" w:rsidRPr="00B24CDD">
        <w:tab/>
        <w:t>2021</w:t>
      </w:r>
    </w:p>
    <w:p w14:paraId="0427FB3E" w14:textId="77777777" w:rsidR="002B4F3B" w:rsidRDefault="001B755C" w:rsidP="00B24CDD">
      <w:pPr>
        <w:pStyle w:val="NoSpacingsmaller"/>
      </w:pPr>
      <w:r w:rsidRPr="00B24CDD">
        <w:t>Inventor</w:t>
      </w:r>
      <w:r w:rsidR="00AA7396" w:rsidRPr="00B24CDD">
        <w:t>ied</w:t>
      </w:r>
      <w:r w:rsidRPr="00B24CDD">
        <w:t>, r</w:t>
      </w:r>
      <w:r w:rsidR="0050251E" w:rsidRPr="00B24CDD">
        <w:t>eorganize</w:t>
      </w:r>
      <w:r w:rsidR="00AA7396" w:rsidRPr="00B24CDD">
        <w:t>d</w:t>
      </w:r>
      <w:r w:rsidRPr="00B24CDD">
        <w:t>,</w:t>
      </w:r>
      <w:r w:rsidR="0050251E" w:rsidRPr="00B24CDD">
        <w:t xml:space="preserve"> and </w:t>
      </w:r>
      <w:r w:rsidRPr="00B24CDD">
        <w:t>rewr</w:t>
      </w:r>
      <w:r w:rsidR="00AA7396" w:rsidRPr="00B24CDD">
        <w:t>ote</w:t>
      </w:r>
      <w:r w:rsidR="0050251E" w:rsidRPr="00B24CDD">
        <w:t xml:space="preserve"> internal </w:t>
      </w:r>
      <w:proofErr w:type="spellStart"/>
      <w:r w:rsidR="0050251E" w:rsidRPr="00B24CDD">
        <w:t>Bitly</w:t>
      </w:r>
      <w:proofErr w:type="spellEnd"/>
      <w:r w:rsidR="0050251E" w:rsidRPr="00B24CDD">
        <w:t xml:space="preserve"> documentation that describes onboarding new hires, coding guidelines, application</w:t>
      </w:r>
      <w:r w:rsidRPr="00B24CDD">
        <w:t>s'</w:t>
      </w:r>
      <w:r w:rsidR="0050251E" w:rsidRPr="00B24CDD">
        <w:t xml:space="preserve"> </w:t>
      </w:r>
      <w:r w:rsidRPr="00B24CDD">
        <w:t xml:space="preserve">and services' </w:t>
      </w:r>
      <w:r w:rsidR="0050251E" w:rsidRPr="00B24CDD">
        <w:t xml:space="preserve">overviews, and customer </w:t>
      </w:r>
      <w:r w:rsidRPr="00B24CDD">
        <w:t>service</w:t>
      </w:r>
      <w:r w:rsidR="0050251E" w:rsidRPr="00B24CDD">
        <w:t xml:space="preserve"> runbooks. </w:t>
      </w:r>
    </w:p>
    <w:p w14:paraId="01D77951" w14:textId="4BC123BF" w:rsidR="00CD6E4B" w:rsidRPr="0000260D" w:rsidRDefault="001B755C" w:rsidP="0000260D">
      <w:pPr>
        <w:pStyle w:val="Heading8"/>
      </w:pPr>
      <w:r>
        <w:rPr>
          <w:color w:val="297FD5" w:themeColor="accent3"/>
        </w:rPr>
        <w:t xml:space="preserve">CONTRACT </w:t>
      </w:r>
      <w:r w:rsidR="0053548B">
        <w:rPr>
          <w:color w:val="297FD5" w:themeColor="accent3"/>
        </w:rPr>
        <w:t xml:space="preserve">(Part-time) </w:t>
      </w:r>
      <w:r w:rsidR="008F5C17" w:rsidRPr="0000260D">
        <w:rPr>
          <w:color w:val="297FD5" w:themeColor="accent3"/>
        </w:rPr>
        <w:t>Technical writer</w:t>
      </w:r>
      <w:r w:rsidR="00CD6E4B" w:rsidRPr="0000260D">
        <w:tab/>
        <w:t>Brightleaf Group (</w:t>
      </w:r>
      <w:r w:rsidR="009922A8">
        <w:t>REMOTE</w:t>
      </w:r>
      <w:r w:rsidR="00CD6E4B" w:rsidRPr="0000260D">
        <w:t>)</w:t>
      </w:r>
      <w:r w:rsidR="00CD6E4B" w:rsidRPr="0000260D">
        <w:tab/>
      </w:r>
      <w:r w:rsidR="002F4858" w:rsidRPr="0000260D">
        <w:tab/>
      </w:r>
      <w:r w:rsidR="00B24CDD">
        <w:tab/>
      </w:r>
      <w:r w:rsidR="00CD6E4B" w:rsidRPr="0000260D">
        <w:t xml:space="preserve">2018 </w:t>
      </w:r>
      <w:r w:rsidR="005E7B2A">
        <w:t>TO 2023</w:t>
      </w:r>
    </w:p>
    <w:p w14:paraId="6519E90D" w14:textId="03CB87E1" w:rsidR="00CD6E4B" w:rsidRPr="00B24CDD" w:rsidRDefault="00CD6E4B" w:rsidP="00B24CDD">
      <w:pPr>
        <w:pStyle w:val="NoSpacingsmaller"/>
      </w:pPr>
      <w:r w:rsidRPr="00B24CDD">
        <w:t>Wr</w:t>
      </w:r>
      <w:r w:rsidR="00BB6900">
        <w:t>o</w:t>
      </w:r>
      <w:r w:rsidRPr="00B24CDD">
        <w:t>te guides and edit</w:t>
      </w:r>
      <w:r w:rsidR="00BB6900">
        <w:t>ed</w:t>
      </w:r>
      <w:r w:rsidRPr="00B24CDD">
        <w:t xml:space="preserve"> specifications and schema for the DMTF Redfish® API, which </w:t>
      </w:r>
      <w:r w:rsidR="00670146" w:rsidRPr="00B24CDD">
        <w:t>provides</w:t>
      </w:r>
      <w:r w:rsidRPr="00B24CDD">
        <w:t xml:space="preserve"> secure management for converged, hybrid IT and the </w:t>
      </w:r>
      <w:r w:rsidR="00670146" w:rsidRPr="00B24CDD">
        <w:t>s</w:t>
      </w:r>
      <w:r w:rsidRPr="00B24CDD">
        <w:t>oftware</w:t>
      </w:r>
      <w:r w:rsidR="00670146" w:rsidRPr="00B24CDD">
        <w:t>-d</w:t>
      </w:r>
      <w:r w:rsidRPr="00B24CDD">
        <w:t xml:space="preserve">efined </w:t>
      </w:r>
      <w:r w:rsidR="00670146" w:rsidRPr="00B24CDD">
        <w:t>d</w:t>
      </w:r>
      <w:r w:rsidRPr="00B24CDD">
        <w:t xml:space="preserve">ata </w:t>
      </w:r>
      <w:r w:rsidR="00670146" w:rsidRPr="00B24CDD">
        <w:t>center</w:t>
      </w:r>
      <w:r w:rsidR="00791AFF" w:rsidRPr="00B24CDD">
        <w:t xml:space="preserve"> (SDDC)</w:t>
      </w:r>
      <w:r w:rsidR="00670146" w:rsidRPr="00B24CDD">
        <w:t>.</w:t>
      </w:r>
    </w:p>
    <w:p w14:paraId="026BB32E" w14:textId="227D585A" w:rsidR="00CD6E4B" w:rsidRPr="00B24CDD" w:rsidRDefault="00CD6E4B" w:rsidP="00B24CDD">
      <w:pPr>
        <w:pStyle w:val="NoSpacingsmaller"/>
      </w:pPr>
      <w:r w:rsidRPr="00B24CDD">
        <w:t>Author</w:t>
      </w:r>
      <w:r w:rsidR="00BB6900">
        <w:t>ed</w:t>
      </w:r>
      <w:r w:rsidRPr="00B24CDD">
        <w:t xml:space="preserve"> Markdown and HTML</w:t>
      </w:r>
      <w:r w:rsidR="008F21D4">
        <w:t xml:space="preserve"> content</w:t>
      </w:r>
      <w:r w:rsidRPr="00B24CDD">
        <w:t>.</w:t>
      </w:r>
      <w:r w:rsidR="000D2FEE" w:rsidRPr="00B24CDD">
        <w:t xml:space="preserve"> </w:t>
      </w:r>
      <w:r w:rsidRPr="00B24CDD">
        <w:t>Edit</w:t>
      </w:r>
      <w:r w:rsidR="00BB6900">
        <w:t>ed</w:t>
      </w:r>
      <w:r w:rsidRPr="00B24CDD">
        <w:t xml:space="preserve"> JSON schema to update </w:t>
      </w:r>
      <w:r w:rsidR="00767556">
        <w:t xml:space="preserve">REST </w:t>
      </w:r>
      <w:r w:rsidRPr="00B24CDD">
        <w:t>API reference docs.</w:t>
      </w:r>
      <w:r w:rsidR="0099200B" w:rsidRPr="00B24CDD">
        <w:t xml:space="preserve"> </w:t>
      </w:r>
      <w:r w:rsidR="002B4F3B" w:rsidRPr="00B24CDD">
        <w:t>Review</w:t>
      </w:r>
      <w:r w:rsidR="00BB6900">
        <w:t>ed</w:t>
      </w:r>
      <w:r w:rsidR="002B4F3B" w:rsidRPr="00B24CDD">
        <w:t xml:space="preserve"> and update</w:t>
      </w:r>
      <w:r w:rsidR="00BB6900">
        <w:t>d</w:t>
      </w:r>
      <w:r w:rsidR="002B4F3B" w:rsidRPr="00B24CDD">
        <w:t xml:space="preserve"> README files in GitHub repositories for DMTF tools.</w:t>
      </w:r>
      <w:r w:rsidR="002B4F3B">
        <w:t xml:space="preserve"> </w:t>
      </w:r>
      <w:r w:rsidR="0099200B" w:rsidRPr="00B24CDD">
        <w:t>Maintain</w:t>
      </w:r>
      <w:r w:rsidR="00BB6900">
        <w:t>ed</w:t>
      </w:r>
      <w:r w:rsidR="0099200B" w:rsidRPr="00B24CDD">
        <w:t xml:space="preserve"> content in multiple GitHub repositories.</w:t>
      </w:r>
    </w:p>
    <w:p w14:paraId="5CEA70FD" w14:textId="33B20683" w:rsidR="00575A81" w:rsidRPr="0000260D" w:rsidRDefault="00715584" w:rsidP="0000260D">
      <w:pPr>
        <w:pStyle w:val="Heading8"/>
      </w:pPr>
      <w:r w:rsidRPr="0000260D">
        <w:rPr>
          <w:color w:val="297FD5" w:themeColor="accent3"/>
        </w:rPr>
        <w:t xml:space="preserve">Technical </w:t>
      </w:r>
      <w:r w:rsidR="000D5951" w:rsidRPr="0000260D">
        <w:rPr>
          <w:color w:val="297FD5" w:themeColor="accent3"/>
        </w:rPr>
        <w:t>w</w:t>
      </w:r>
      <w:r w:rsidRPr="0000260D">
        <w:rPr>
          <w:color w:val="297FD5" w:themeColor="accent3"/>
        </w:rPr>
        <w:t>riter</w:t>
      </w:r>
      <w:r w:rsidR="0016762D" w:rsidRPr="0000260D">
        <w:rPr>
          <w:color w:val="297FD5" w:themeColor="accent3"/>
        </w:rPr>
        <w:t xml:space="preserve"> 4</w:t>
      </w:r>
      <w:r w:rsidR="002A4031" w:rsidRPr="0000260D">
        <w:tab/>
      </w:r>
      <w:r w:rsidR="002A4031" w:rsidRPr="0000260D">
        <w:tab/>
      </w:r>
      <w:r w:rsidR="002A4031" w:rsidRPr="0000260D">
        <w:tab/>
      </w:r>
      <w:r w:rsidR="002A4031" w:rsidRPr="0000260D">
        <w:tab/>
      </w:r>
      <w:r w:rsidRPr="0000260D">
        <w:t>PayPal (Austin)</w:t>
      </w:r>
      <w:r w:rsidR="0016762D" w:rsidRPr="0000260D">
        <w:tab/>
      </w:r>
      <w:r w:rsidR="0016762D" w:rsidRPr="0000260D">
        <w:tab/>
      </w:r>
      <w:r w:rsidR="002118E4" w:rsidRPr="0000260D">
        <w:tab/>
      </w:r>
      <w:r w:rsidR="008F5C17" w:rsidRPr="0000260D">
        <w:tab/>
      </w:r>
      <w:r w:rsidR="00B24CDD">
        <w:tab/>
      </w:r>
      <w:r w:rsidR="00E61500" w:rsidRPr="0000260D">
        <w:t xml:space="preserve">2016 </w:t>
      </w:r>
      <w:r w:rsidR="00322B9B" w:rsidRPr="0000260D">
        <w:t xml:space="preserve">to </w:t>
      </w:r>
      <w:r w:rsidR="0076390C" w:rsidRPr="0000260D">
        <w:t>2019</w:t>
      </w:r>
    </w:p>
    <w:p w14:paraId="6025CFE1" w14:textId="60832214" w:rsidR="00715584" w:rsidRPr="0000260D" w:rsidRDefault="0076390C" w:rsidP="0000260D">
      <w:pPr>
        <w:pStyle w:val="NoSpacingsmaller"/>
      </w:pPr>
      <w:r w:rsidRPr="0000260D">
        <w:t>Wrote</w:t>
      </w:r>
      <w:r w:rsidR="00715584" w:rsidRPr="0000260D">
        <w:t xml:space="preserve"> </w:t>
      </w:r>
      <w:r w:rsidR="005B7CA4" w:rsidRPr="0000260D">
        <w:t xml:space="preserve">integration </w:t>
      </w:r>
      <w:r w:rsidR="00715584" w:rsidRPr="0000260D">
        <w:t>guides, references, and release notes</w:t>
      </w:r>
      <w:r w:rsidR="00A654C9" w:rsidRPr="0000260D">
        <w:t xml:space="preserve"> for PayPal REST API</w:t>
      </w:r>
      <w:r w:rsidR="00713EBC" w:rsidRPr="0000260D">
        <w:t>s</w:t>
      </w:r>
      <w:r w:rsidR="00715584" w:rsidRPr="0000260D">
        <w:t>.</w:t>
      </w:r>
      <w:r w:rsidR="0099200B" w:rsidRPr="0000260D">
        <w:t xml:space="preserve"> Along with a team, created and maintained writing and process guidelines. Reviewed GitHub pull requests for writers and developers.</w:t>
      </w:r>
    </w:p>
    <w:p w14:paraId="336D2F37" w14:textId="2771CED4" w:rsidR="005B7CA4" w:rsidRPr="0000260D" w:rsidRDefault="00715584" w:rsidP="0000260D">
      <w:pPr>
        <w:pStyle w:val="NoSpacingsmaller"/>
      </w:pPr>
      <w:r w:rsidRPr="0000260D">
        <w:t>Aut</w:t>
      </w:r>
      <w:r w:rsidR="00861D8F" w:rsidRPr="0000260D">
        <w:t>hor</w:t>
      </w:r>
      <w:r w:rsidR="0076390C" w:rsidRPr="0000260D">
        <w:t>ed</w:t>
      </w:r>
      <w:r w:rsidR="00861D8F" w:rsidRPr="0000260D">
        <w:t xml:space="preserve"> Markdown and HTML</w:t>
      </w:r>
      <w:r w:rsidR="008F21D4">
        <w:t xml:space="preserve"> content</w:t>
      </w:r>
      <w:r w:rsidR="00861D8F" w:rsidRPr="0000260D">
        <w:t>. Edit</w:t>
      </w:r>
      <w:r w:rsidR="0099200B" w:rsidRPr="0000260D">
        <w:t>ed</w:t>
      </w:r>
      <w:r w:rsidRPr="0000260D">
        <w:t xml:space="preserve"> </w:t>
      </w:r>
      <w:proofErr w:type="spellStart"/>
      <w:r w:rsidR="00BB6900">
        <w:t>OpenAPI</w:t>
      </w:r>
      <w:proofErr w:type="spellEnd"/>
      <w:r w:rsidR="00BB6900">
        <w:t xml:space="preserve"> </w:t>
      </w:r>
      <w:r w:rsidRPr="0000260D">
        <w:t xml:space="preserve">schema to update </w:t>
      </w:r>
      <w:r w:rsidR="0016762D" w:rsidRPr="0000260D">
        <w:t>API reference</w:t>
      </w:r>
      <w:r w:rsidR="00797982" w:rsidRPr="0000260D">
        <w:t xml:space="preserve"> </w:t>
      </w:r>
      <w:r w:rsidR="00376DC3" w:rsidRPr="0000260D">
        <w:t>docs</w:t>
      </w:r>
      <w:r w:rsidR="0016762D" w:rsidRPr="0000260D">
        <w:t>.</w:t>
      </w:r>
      <w:r w:rsidR="00BB6900">
        <w:t xml:space="preserve"> </w:t>
      </w:r>
      <w:r w:rsidRPr="0000260D">
        <w:t>Maintain</w:t>
      </w:r>
      <w:r w:rsidR="0076390C" w:rsidRPr="0000260D">
        <w:t>ed</w:t>
      </w:r>
      <w:r w:rsidRPr="0000260D">
        <w:t xml:space="preserve"> </w:t>
      </w:r>
      <w:r w:rsidR="0099200B" w:rsidRPr="0000260D">
        <w:t>content</w:t>
      </w:r>
      <w:r w:rsidRPr="0000260D">
        <w:t xml:space="preserve"> in multiple GitHub repositories.</w:t>
      </w:r>
      <w:r w:rsidR="008F21D4">
        <w:t xml:space="preserve"> </w:t>
      </w:r>
      <w:r w:rsidR="007517E5" w:rsidRPr="0000260D">
        <w:t>Use</w:t>
      </w:r>
      <w:r w:rsidR="0076390C" w:rsidRPr="0000260D">
        <w:t>d</w:t>
      </w:r>
      <w:r w:rsidR="00797982" w:rsidRPr="0000260D">
        <w:t xml:space="preserve"> Agile </w:t>
      </w:r>
      <w:r w:rsidR="005B7CA4" w:rsidRPr="0000260D">
        <w:t xml:space="preserve">and </w:t>
      </w:r>
      <w:r w:rsidR="008F21D4">
        <w:t>Jira</w:t>
      </w:r>
      <w:r w:rsidR="005B7CA4" w:rsidRPr="0000260D">
        <w:t xml:space="preserve"> to participate in team sprints.</w:t>
      </w:r>
    </w:p>
    <w:p w14:paraId="28FD758D" w14:textId="46CC5697" w:rsidR="00575A81" w:rsidRPr="009922A8" w:rsidRDefault="000D5951" w:rsidP="009922A8">
      <w:pPr>
        <w:pStyle w:val="Heading8"/>
      </w:pPr>
      <w:r w:rsidRPr="009922A8">
        <w:rPr>
          <w:color w:val="0070C0"/>
        </w:rPr>
        <w:t>Project</w:t>
      </w:r>
      <w:r w:rsidR="007D46FD" w:rsidRPr="009922A8">
        <w:rPr>
          <w:color w:val="0070C0"/>
        </w:rPr>
        <w:t xml:space="preserve"> </w:t>
      </w:r>
      <w:r w:rsidRPr="009922A8">
        <w:rPr>
          <w:color w:val="0070C0"/>
        </w:rPr>
        <w:t>manager</w:t>
      </w:r>
      <w:r w:rsidR="0016762D" w:rsidRPr="009922A8">
        <w:rPr>
          <w:color w:val="0070C0"/>
        </w:rPr>
        <w:t xml:space="preserve"> II</w:t>
      </w:r>
      <w:r w:rsidR="002A4031" w:rsidRPr="009922A8">
        <w:tab/>
      </w:r>
      <w:r w:rsidR="002A4031" w:rsidRPr="009922A8">
        <w:tab/>
      </w:r>
      <w:r w:rsidR="002A4031" w:rsidRPr="009922A8">
        <w:tab/>
      </w:r>
      <w:r w:rsidR="002A4031" w:rsidRPr="009922A8">
        <w:tab/>
      </w:r>
      <w:r w:rsidR="00422F9C" w:rsidRPr="009922A8">
        <w:t>Cisco</w:t>
      </w:r>
      <w:r w:rsidR="00901DD3" w:rsidRPr="009922A8">
        <w:t xml:space="preserve"> Systems</w:t>
      </w:r>
      <w:r w:rsidR="00D70EF6" w:rsidRPr="009922A8">
        <w:t xml:space="preserve"> (Austin)</w:t>
      </w:r>
      <w:r w:rsidR="00D70EF6" w:rsidRPr="009922A8">
        <w:tab/>
      </w:r>
      <w:r w:rsidR="002118E4" w:rsidRPr="009922A8">
        <w:tab/>
      </w:r>
      <w:r w:rsidR="008F5C17" w:rsidRPr="009922A8">
        <w:tab/>
      </w:r>
      <w:r w:rsidR="00B24CDD" w:rsidRPr="009922A8">
        <w:tab/>
      </w:r>
      <w:r w:rsidR="00322B9B" w:rsidRPr="009922A8">
        <w:t>2015 to 2016</w:t>
      </w:r>
    </w:p>
    <w:p w14:paraId="1AF0F26C" w14:textId="78E7D7D2" w:rsidR="00422F9C" w:rsidRPr="0000260D" w:rsidRDefault="00BB6900" w:rsidP="0000260D">
      <w:pPr>
        <w:pStyle w:val="NoSpacingsmaller"/>
      </w:pPr>
      <w:r>
        <w:t>S</w:t>
      </w:r>
      <w:r w:rsidR="00797982" w:rsidRPr="0000260D">
        <w:t xml:space="preserve">ole technical writer for the </w:t>
      </w:r>
      <w:r w:rsidR="005B7CA4" w:rsidRPr="0000260D">
        <w:t xml:space="preserve">Internet of </w:t>
      </w:r>
      <w:r w:rsidR="00166510" w:rsidRPr="0000260D">
        <w:t>T</w:t>
      </w:r>
      <w:r w:rsidR="005B7CA4" w:rsidRPr="0000260D">
        <w:t>hing</w:t>
      </w:r>
      <w:r w:rsidR="00166510" w:rsidRPr="0000260D">
        <w:t>s</w:t>
      </w:r>
      <w:r w:rsidR="005B7CA4" w:rsidRPr="0000260D">
        <w:t xml:space="preserve"> (</w:t>
      </w:r>
      <w:r w:rsidR="00C462A2" w:rsidRPr="0000260D">
        <w:t>IoT</w:t>
      </w:r>
      <w:r w:rsidR="005B7CA4" w:rsidRPr="0000260D">
        <w:t>)</w:t>
      </w:r>
      <w:r w:rsidR="00422F9C" w:rsidRPr="0000260D">
        <w:t xml:space="preserve"> platform as a service</w:t>
      </w:r>
      <w:r w:rsidR="00A654C9" w:rsidRPr="0000260D">
        <w:t xml:space="preserve"> (PaaS)</w:t>
      </w:r>
      <w:r w:rsidR="00797982" w:rsidRPr="0000260D">
        <w:t xml:space="preserve"> project</w:t>
      </w:r>
      <w:r w:rsidR="00422F9C" w:rsidRPr="0000260D">
        <w:t>.</w:t>
      </w:r>
      <w:r w:rsidR="00797982" w:rsidRPr="0000260D">
        <w:t xml:space="preserve"> Wrote a getting started guide, developer guide, API reference, and tutorials.</w:t>
      </w:r>
      <w:r w:rsidR="008F21D4">
        <w:t xml:space="preserve"> </w:t>
      </w:r>
      <w:r w:rsidR="00422F9C" w:rsidRPr="0000260D">
        <w:t>Use</w:t>
      </w:r>
      <w:r w:rsidR="00861D8F" w:rsidRPr="0000260D">
        <w:t>d</w:t>
      </w:r>
      <w:r w:rsidR="00422F9C" w:rsidRPr="0000260D">
        <w:t xml:space="preserve"> a Markdown, </w:t>
      </w:r>
      <w:r w:rsidR="00713EBC" w:rsidRPr="0000260D">
        <w:t>RESTful API Modeling Language (RAML)</w:t>
      </w:r>
      <w:r w:rsidR="00422F9C" w:rsidRPr="0000260D">
        <w:t xml:space="preserve">, and Middleman tool chain for </w:t>
      </w:r>
      <w:r w:rsidR="00376DC3" w:rsidRPr="0000260D">
        <w:t>docs</w:t>
      </w:r>
      <w:r w:rsidR="00422F9C" w:rsidRPr="0000260D">
        <w:t>.</w:t>
      </w:r>
    </w:p>
    <w:p w14:paraId="16231C01" w14:textId="2014534C" w:rsidR="00575A81" w:rsidRPr="009922A8" w:rsidRDefault="000D5951" w:rsidP="009922A8">
      <w:pPr>
        <w:pStyle w:val="Heading8"/>
      </w:pPr>
      <w:r w:rsidRPr="009922A8">
        <w:rPr>
          <w:color w:val="0070C0"/>
        </w:rPr>
        <w:t>Senior technical writer</w:t>
      </w:r>
      <w:r w:rsidR="00A72719" w:rsidRPr="009922A8">
        <w:tab/>
      </w:r>
      <w:r w:rsidR="000D0021" w:rsidRPr="009922A8">
        <w:tab/>
      </w:r>
      <w:r w:rsidR="0016762D" w:rsidRPr="009922A8">
        <w:tab/>
      </w:r>
      <w:r w:rsidR="00A72719" w:rsidRPr="009922A8">
        <w:t>Magento (Austin)</w:t>
      </w:r>
      <w:r w:rsidR="000D0021" w:rsidRPr="009922A8">
        <w:tab/>
      </w:r>
      <w:r w:rsidR="000D0021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2014 to 2015</w:t>
      </w:r>
    </w:p>
    <w:p w14:paraId="134AD814" w14:textId="33525E8A" w:rsidR="00A72719" w:rsidRPr="0000260D" w:rsidRDefault="00861D8F" w:rsidP="0000260D">
      <w:pPr>
        <w:pStyle w:val="NoSpacingsmaller"/>
      </w:pPr>
      <w:r w:rsidRPr="0000260D">
        <w:t>Wro</w:t>
      </w:r>
      <w:r w:rsidR="00A72719" w:rsidRPr="0000260D">
        <w:t>te PHP API reference pages. Annotate</w:t>
      </w:r>
      <w:r w:rsidRPr="0000260D">
        <w:t>d</w:t>
      </w:r>
      <w:r w:rsidR="00A72719" w:rsidRPr="0000260D">
        <w:t xml:space="preserve"> PHP code, complete</w:t>
      </w:r>
      <w:r w:rsidRPr="0000260D">
        <w:t>d</w:t>
      </w:r>
      <w:r w:rsidR="00A72719" w:rsidRPr="0000260D">
        <w:t xml:space="preserve"> code reviews through Fisheye, use</w:t>
      </w:r>
      <w:r w:rsidRPr="0000260D">
        <w:t>d</w:t>
      </w:r>
      <w:r w:rsidR="00A72719" w:rsidRPr="0000260D">
        <w:t xml:space="preserve"> Bamboo to perform tests, and create</w:t>
      </w:r>
      <w:r w:rsidRPr="0000260D">
        <w:t>d</w:t>
      </w:r>
      <w:r w:rsidR="00A72719" w:rsidRPr="0000260D">
        <w:t xml:space="preserve"> </w:t>
      </w:r>
      <w:r w:rsidR="00501BED" w:rsidRPr="0000260D">
        <w:t xml:space="preserve">GitHub </w:t>
      </w:r>
      <w:r w:rsidR="00A72719" w:rsidRPr="0000260D">
        <w:t>pull requ</w:t>
      </w:r>
      <w:r w:rsidR="00501BED" w:rsidRPr="0000260D">
        <w:t>ests</w:t>
      </w:r>
      <w:r w:rsidR="00A72719" w:rsidRPr="0000260D">
        <w:t xml:space="preserve">. </w:t>
      </w:r>
      <w:r w:rsidR="00C462A2" w:rsidRPr="0000260D">
        <w:t>Use</w:t>
      </w:r>
      <w:r w:rsidRPr="0000260D">
        <w:t>d</w:t>
      </w:r>
      <w:r w:rsidR="00C462A2" w:rsidRPr="0000260D">
        <w:t xml:space="preserve"> phpDocumentor to generate HTML</w:t>
      </w:r>
      <w:r w:rsidR="00A72719" w:rsidRPr="0000260D">
        <w:t>.</w:t>
      </w:r>
    </w:p>
    <w:p w14:paraId="60A526C1" w14:textId="1750070C" w:rsidR="00A72719" w:rsidRPr="0000260D" w:rsidRDefault="00861D8F" w:rsidP="0000260D">
      <w:pPr>
        <w:pStyle w:val="NoSpacingsmaller"/>
      </w:pPr>
      <w:r w:rsidRPr="0000260D">
        <w:t>Wro</w:t>
      </w:r>
      <w:r w:rsidR="00A72719" w:rsidRPr="0000260D">
        <w:t>te Magento API guidance information for PHP, REST, and SOAP APIs.</w:t>
      </w:r>
      <w:r w:rsidR="008F21D4">
        <w:t xml:space="preserve"> </w:t>
      </w:r>
      <w:r w:rsidR="000F4DB5" w:rsidRPr="0000260D">
        <w:t>Create</w:t>
      </w:r>
      <w:r w:rsidRPr="0000260D">
        <w:t>d</w:t>
      </w:r>
      <w:r w:rsidR="000F4DB5" w:rsidRPr="0000260D">
        <w:t xml:space="preserve"> GitHub process </w:t>
      </w:r>
      <w:r w:rsidR="00376DC3" w:rsidRPr="0000260D">
        <w:t>docs</w:t>
      </w:r>
      <w:r w:rsidR="000F4DB5" w:rsidRPr="0000260D">
        <w:t xml:space="preserve"> for </w:t>
      </w:r>
      <w:r w:rsidR="008F21D4">
        <w:t>team</w:t>
      </w:r>
      <w:r w:rsidR="000F4DB5" w:rsidRPr="0000260D">
        <w:t>.</w:t>
      </w:r>
    </w:p>
    <w:p w14:paraId="5BF60337" w14:textId="0262B708" w:rsidR="00575A81" w:rsidRPr="009922A8" w:rsidRDefault="008F5C17" w:rsidP="009922A8">
      <w:pPr>
        <w:pStyle w:val="Heading8"/>
      </w:pPr>
      <w:r w:rsidRPr="009922A8">
        <w:rPr>
          <w:color w:val="0070C0"/>
        </w:rPr>
        <w:t>Software developer/Technical writer</w:t>
      </w:r>
      <w:r w:rsidR="00721BCB" w:rsidRPr="009922A8">
        <w:tab/>
      </w:r>
      <w:r w:rsidRPr="009922A8">
        <w:tab/>
      </w:r>
      <w:r w:rsidR="00721BCB" w:rsidRPr="009922A8">
        <w:t>Rackspace</w:t>
      </w:r>
      <w:r w:rsidR="005C07FD" w:rsidRPr="009922A8">
        <w:t xml:space="preserve"> </w:t>
      </w:r>
      <w:r w:rsidR="00721BCB" w:rsidRPr="009922A8">
        <w:t>(Austin)</w:t>
      </w:r>
      <w:r w:rsidR="00322B9B" w:rsidRPr="009922A8">
        <w:tab/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2012 to 2014</w:t>
      </w:r>
    </w:p>
    <w:p w14:paraId="12F936D2" w14:textId="3B085861" w:rsidR="006F0FA4" w:rsidRPr="0099200B" w:rsidRDefault="00376DC3" w:rsidP="00223E8E">
      <w:pPr>
        <w:pStyle w:val="NoSpacingsmaller"/>
      </w:pPr>
      <w:r w:rsidRPr="0099200B">
        <w:t>Wrote API references, getting started guides, admin guides, and release notes for Rackspace open cloud products.</w:t>
      </w:r>
    </w:p>
    <w:p w14:paraId="63D8DC1A" w14:textId="34E0B727" w:rsidR="00EF5807" w:rsidRPr="0099200B" w:rsidRDefault="00A6420B" w:rsidP="00223E8E">
      <w:pPr>
        <w:pStyle w:val="NoSpacingsmaller"/>
      </w:pPr>
      <w:r w:rsidRPr="0099200B">
        <w:t>Author</w:t>
      </w:r>
      <w:r w:rsidR="00DD33A2" w:rsidRPr="0099200B">
        <w:t>ed</w:t>
      </w:r>
      <w:r w:rsidRPr="0099200B">
        <w:t xml:space="preserve"> in XML/DocBook. Maintain</w:t>
      </w:r>
      <w:r w:rsidR="00B642BC" w:rsidRPr="0099200B">
        <w:t>ed</w:t>
      </w:r>
      <w:r w:rsidRPr="0099200B">
        <w:t xml:space="preserve"> </w:t>
      </w:r>
      <w:r w:rsidR="00982D55" w:rsidRPr="0099200B">
        <w:t xml:space="preserve">source in </w:t>
      </w:r>
      <w:r w:rsidR="00173303" w:rsidRPr="0099200B">
        <w:t>GitHub</w:t>
      </w:r>
      <w:r w:rsidR="008F361B" w:rsidRPr="0099200B">
        <w:t>.</w:t>
      </w:r>
      <w:r w:rsidR="008F21D4">
        <w:t xml:space="preserve"> </w:t>
      </w:r>
      <w:r w:rsidR="00376DC3" w:rsidRPr="0099200B">
        <w:t>Along with a team of writers, c</w:t>
      </w:r>
      <w:r w:rsidR="00721BCB" w:rsidRPr="0099200B">
        <w:t>reate</w:t>
      </w:r>
      <w:r w:rsidR="00DD33A2" w:rsidRPr="0099200B">
        <w:t>d</w:t>
      </w:r>
      <w:r w:rsidR="00721BCB" w:rsidRPr="0099200B">
        <w:t xml:space="preserve"> writing guidelines.</w:t>
      </w:r>
    </w:p>
    <w:p w14:paraId="475159B4" w14:textId="225DC531" w:rsidR="00575A81" w:rsidRPr="009922A8" w:rsidRDefault="008F5C17" w:rsidP="009922A8">
      <w:pPr>
        <w:pStyle w:val="Heading8"/>
      </w:pPr>
      <w:r w:rsidRPr="009922A8">
        <w:rPr>
          <w:color w:val="0070C0"/>
        </w:rPr>
        <w:t>Principal technical writer</w:t>
      </w:r>
      <w:r w:rsidR="00AB038C" w:rsidRPr="009922A8">
        <w:tab/>
      </w:r>
      <w:r w:rsidR="002118E4" w:rsidRPr="009922A8">
        <w:tab/>
      </w:r>
      <w:r w:rsidR="002118E4" w:rsidRPr="009922A8">
        <w:tab/>
      </w:r>
      <w:r w:rsidR="00AB038C" w:rsidRPr="009922A8">
        <w:t>Informatica</w:t>
      </w:r>
      <w:r w:rsidR="006E340A" w:rsidRPr="009922A8">
        <w:t xml:space="preserve"> (</w:t>
      </w:r>
      <w:r w:rsidR="00AB038C" w:rsidRPr="009922A8">
        <w:t>Austin</w:t>
      </w:r>
      <w:r w:rsidR="006E340A" w:rsidRPr="009922A8">
        <w:t>)</w:t>
      </w:r>
      <w:r w:rsidR="00322B9B" w:rsidRPr="009922A8">
        <w:tab/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2007 to 2011</w:t>
      </w:r>
    </w:p>
    <w:p w14:paraId="1AE7CD43" w14:textId="2B8AA849" w:rsidR="00AB038C" w:rsidRPr="0000260D" w:rsidRDefault="00376DC3" w:rsidP="0000260D">
      <w:pPr>
        <w:pStyle w:val="NoSpacingsmaller"/>
      </w:pPr>
      <w:r w:rsidRPr="0000260D">
        <w:t>Wrote doc plans, user and admin guides, references, release notes, and online help for</w:t>
      </w:r>
      <w:r w:rsidR="00AB038C" w:rsidRPr="0000260D">
        <w:t xml:space="preserve"> data integration products</w:t>
      </w:r>
      <w:r w:rsidR="00C870D7" w:rsidRPr="0000260D">
        <w:t xml:space="preserve"> for Oracle, SQL Server, and DB2 databases</w:t>
      </w:r>
      <w:r w:rsidR="008F1CA4" w:rsidRPr="0000260D">
        <w:t>,</w:t>
      </w:r>
      <w:r w:rsidR="00C870D7" w:rsidRPr="0000260D">
        <w:t xml:space="preserve"> and </w:t>
      </w:r>
      <w:r w:rsidR="007B68E9" w:rsidRPr="0000260D">
        <w:t>Windows, UNIX, and mainframe operating systems</w:t>
      </w:r>
      <w:r w:rsidR="00AB038C" w:rsidRPr="0000260D">
        <w:t>.</w:t>
      </w:r>
    </w:p>
    <w:p w14:paraId="49BA3265" w14:textId="1D4150A5" w:rsidR="00AB038C" w:rsidRPr="0000260D" w:rsidRDefault="00D72236" w:rsidP="0000260D">
      <w:pPr>
        <w:pStyle w:val="NoSpacingsmaller"/>
      </w:pPr>
      <w:r w:rsidRPr="0000260D">
        <w:t>Review</w:t>
      </w:r>
      <w:r w:rsidR="00173303" w:rsidRPr="0000260D">
        <w:t>ed</w:t>
      </w:r>
      <w:r w:rsidRPr="0000260D">
        <w:t xml:space="preserve"> messages and user interfaces. Test</w:t>
      </w:r>
      <w:r w:rsidR="00173303" w:rsidRPr="0000260D">
        <w:t>ed</w:t>
      </w:r>
      <w:r w:rsidR="006749DE" w:rsidRPr="0000260D">
        <w:t xml:space="preserve"> online h</w:t>
      </w:r>
      <w:r w:rsidRPr="0000260D">
        <w:t xml:space="preserve">elp systems with products. </w:t>
      </w:r>
      <w:r w:rsidR="00464B63" w:rsidRPr="0000260D">
        <w:t>Log</w:t>
      </w:r>
      <w:r w:rsidR="00173303" w:rsidRPr="0000260D">
        <w:t>ged</w:t>
      </w:r>
      <w:r w:rsidR="00464B63" w:rsidRPr="0000260D">
        <w:t xml:space="preserve"> and fix</w:t>
      </w:r>
      <w:r w:rsidR="00173303" w:rsidRPr="0000260D">
        <w:t>ed</w:t>
      </w:r>
      <w:r w:rsidR="00464B63" w:rsidRPr="0000260D">
        <w:t xml:space="preserve"> bugs. Scope</w:t>
      </w:r>
      <w:r w:rsidR="00173303" w:rsidRPr="0000260D">
        <w:t>d</w:t>
      </w:r>
      <w:r w:rsidR="007B68E9" w:rsidRPr="0000260D">
        <w:t xml:space="preserve"> costs </w:t>
      </w:r>
      <w:r w:rsidR="00464B63" w:rsidRPr="0000260D">
        <w:t>and prepare</w:t>
      </w:r>
      <w:r w:rsidR="00173303" w:rsidRPr="0000260D">
        <w:t>d</w:t>
      </w:r>
      <w:r w:rsidR="006E4BF8" w:rsidRPr="0000260D">
        <w:t xml:space="preserve"> </w:t>
      </w:r>
      <w:r w:rsidR="00376DC3" w:rsidRPr="0000260D">
        <w:t>docs</w:t>
      </w:r>
      <w:r w:rsidR="006E4BF8" w:rsidRPr="0000260D">
        <w:t xml:space="preserve"> for </w:t>
      </w:r>
      <w:r w:rsidR="00464B63" w:rsidRPr="0000260D">
        <w:t>localization</w:t>
      </w:r>
      <w:r w:rsidR="00B22396" w:rsidRPr="0000260D">
        <w:t>. Reviewed</w:t>
      </w:r>
      <w:r w:rsidR="006E4BF8" w:rsidRPr="0000260D">
        <w:t xml:space="preserve"> </w:t>
      </w:r>
      <w:r w:rsidR="00464B63" w:rsidRPr="0000260D">
        <w:t>localize</w:t>
      </w:r>
      <w:r w:rsidR="008F361B" w:rsidRPr="0000260D">
        <w:t>d content.</w:t>
      </w:r>
      <w:r w:rsidR="002B4F3B">
        <w:t xml:space="preserve"> </w:t>
      </w:r>
      <w:r w:rsidR="002B4F3B" w:rsidRPr="0000260D">
        <w:t>Converted FrameMaker content to XML/DITA format.</w:t>
      </w:r>
    </w:p>
    <w:p w14:paraId="16EB2250" w14:textId="122EA432" w:rsidR="00575A81" w:rsidRPr="009922A8" w:rsidRDefault="008F5C17" w:rsidP="009922A8">
      <w:pPr>
        <w:pStyle w:val="Heading8"/>
      </w:pPr>
      <w:r w:rsidRPr="009922A8">
        <w:rPr>
          <w:color w:val="0070C0"/>
        </w:rPr>
        <w:lastRenderedPageBreak/>
        <w:t>Senior technical writer</w:t>
      </w:r>
      <w:r w:rsidR="00B4510E" w:rsidRPr="009922A8">
        <w:tab/>
      </w:r>
      <w:r w:rsidR="00B4510E" w:rsidRPr="009922A8">
        <w:tab/>
      </w:r>
      <w:r w:rsidR="008A1295" w:rsidRPr="009922A8">
        <w:tab/>
      </w:r>
      <w:r w:rsidR="00B4510E" w:rsidRPr="009922A8">
        <w:t>NetQoS</w:t>
      </w:r>
      <w:r w:rsidR="006E340A" w:rsidRPr="009922A8">
        <w:t xml:space="preserve"> (</w:t>
      </w:r>
      <w:r w:rsidR="00B4510E" w:rsidRPr="009922A8">
        <w:t>Austin</w:t>
      </w:r>
      <w:r w:rsidR="006E340A" w:rsidRPr="009922A8">
        <w:t>)</w:t>
      </w:r>
      <w:r w:rsidR="00322B9B" w:rsidRPr="009922A8">
        <w:tab/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2006 TO 2007</w:t>
      </w:r>
    </w:p>
    <w:p w14:paraId="106EF572" w14:textId="2E2483BE" w:rsidR="00D70EF6" w:rsidRPr="0099200B" w:rsidRDefault="002521F9" w:rsidP="002521F9">
      <w:pPr>
        <w:pStyle w:val="Heading8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70EF6" w:rsidRPr="0099200B">
        <w:t>(Acquired by CA Technologies)</w:t>
      </w:r>
    </w:p>
    <w:p w14:paraId="5D229189" w14:textId="00E55168" w:rsidR="008F361B" w:rsidRPr="0099200B" w:rsidRDefault="00376DC3" w:rsidP="00223E8E">
      <w:pPr>
        <w:pStyle w:val="NoSpacingsmaller"/>
      </w:pPr>
      <w:r w:rsidRPr="0099200B">
        <w:t>Wrote doc plans, user and administrator guides, release notes, wiki docs, and online help</w:t>
      </w:r>
      <w:r w:rsidR="00B4510E" w:rsidRPr="0099200B">
        <w:t xml:space="preserve"> </w:t>
      </w:r>
      <w:r w:rsidRPr="0099200B">
        <w:t xml:space="preserve">for </w:t>
      </w:r>
      <w:r w:rsidR="00B4510E" w:rsidRPr="0099200B">
        <w:t xml:space="preserve">performance management products, including SuperAgent, </w:t>
      </w:r>
      <w:r w:rsidR="00F33D01" w:rsidRPr="0099200B">
        <w:t>an</w:t>
      </w:r>
      <w:r w:rsidR="00B4510E" w:rsidRPr="0099200B">
        <w:t xml:space="preserve"> end-to-end </w:t>
      </w:r>
      <w:r w:rsidR="009C7BF4" w:rsidRPr="0099200B">
        <w:t>performance-</w:t>
      </w:r>
      <w:r w:rsidR="00173303" w:rsidRPr="0099200B">
        <w:t>monitoring</w:t>
      </w:r>
      <w:r w:rsidR="00F33D01" w:rsidRPr="0099200B">
        <w:t xml:space="preserve"> tool</w:t>
      </w:r>
      <w:r w:rsidRPr="0099200B">
        <w:t>.</w:t>
      </w:r>
    </w:p>
    <w:p w14:paraId="55901B52" w14:textId="5C004A48" w:rsidR="00575A81" w:rsidRPr="009922A8" w:rsidRDefault="008F5C17" w:rsidP="009922A8">
      <w:pPr>
        <w:pStyle w:val="Heading8"/>
      </w:pPr>
      <w:r w:rsidRPr="009922A8">
        <w:rPr>
          <w:color w:val="0070C0"/>
        </w:rPr>
        <w:t>Information developer</w:t>
      </w:r>
      <w:r w:rsidR="00423CB7" w:rsidRPr="009922A8">
        <w:rPr>
          <w:color w:val="0070C0"/>
        </w:rPr>
        <w:t xml:space="preserve"> II</w:t>
      </w:r>
      <w:r w:rsidR="00423CB7" w:rsidRPr="009922A8">
        <w:tab/>
      </w:r>
      <w:r w:rsidR="001B360B" w:rsidRPr="009922A8">
        <w:tab/>
      </w:r>
      <w:r w:rsidR="000F4DB5" w:rsidRPr="009922A8">
        <w:tab/>
      </w:r>
      <w:r w:rsidR="00423CB7" w:rsidRPr="009922A8">
        <w:t>BMC Software</w:t>
      </w:r>
      <w:r w:rsidR="006E340A" w:rsidRPr="009922A8">
        <w:t xml:space="preserve"> (</w:t>
      </w:r>
      <w:r w:rsidR="00423CB7" w:rsidRPr="009922A8">
        <w:t>Austin</w:t>
      </w:r>
      <w:r w:rsidR="006E340A" w:rsidRPr="009922A8">
        <w:t>)</w:t>
      </w:r>
      <w:r w:rsidR="00322B9B" w:rsidRPr="009922A8">
        <w:tab/>
      </w:r>
      <w:r w:rsidR="002118E4" w:rsidRPr="009922A8">
        <w:tab/>
      </w:r>
      <w:r w:rsidRPr="009922A8">
        <w:tab/>
      </w:r>
      <w:r w:rsidR="00B24CDD" w:rsidRPr="009922A8">
        <w:tab/>
      </w:r>
      <w:r w:rsidR="00322B9B" w:rsidRPr="009922A8">
        <w:t>2003 to 2006</w:t>
      </w:r>
    </w:p>
    <w:p w14:paraId="2AA7B6CC" w14:textId="764C981F" w:rsidR="00D72236" w:rsidRPr="0099200B" w:rsidRDefault="00376DC3" w:rsidP="00223E8E">
      <w:pPr>
        <w:pStyle w:val="NoSpacingsmaller"/>
      </w:pPr>
      <w:r w:rsidRPr="0099200B">
        <w:t xml:space="preserve">Wrote doc plans, user and administrator guides, reference manuals, release notes, and online help for </w:t>
      </w:r>
      <w:r w:rsidR="00A21FD4" w:rsidRPr="0099200B">
        <w:t>backup and recovery utilities for Sybase</w:t>
      </w:r>
      <w:r w:rsidR="000B323D" w:rsidRPr="0099200B">
        <w:t xml:space="preserve">, </w:t>
      </w:r>
      <w:r w:rsidR="00A21FD4" w:rsidRPr="0099200B">
        <w:t>Oracle</w:t>
      </w:r>
      <w:r w:rsidR="000B323D" w:rsidRPr="0099200B">
        <w:t>, and Microsoft SQL Server</w:t>
      </w:r>
      <w:r w:rsidRPr="0099200B">
        <w:t xml:space="preserve"> databases</w:t>
      </w:r>
      <w:r w:rsidR="008F361B" w:rsidRPr="0099200B">
        <w:t>.</w:t>
      </w:r>
    </w:p>
    <w:p w14:paraId="7F1C890C" w14:textId="5A057DA3" w:rsidR="00D72236" w:rsidRPr="0099200B" w:rsidRDefault="0077373B" w:rsidP="00223E8E">
      <w:pPr>
        <w:pStyle w:val="NoSpacingsmaller"/>
      </w:pPr>
      <w:r w:rsidRPr="0099200B">
        <w:t>Assist</w:t>
      </w:r>
      <w:r w:rsidR="006E4BF8" w:rsidRPr="0099200B">
        <w:t>ed</w:t>
      </w:r>
      <w:r w:rsidRPr="0099200B">
        <w:t xml:space="preserve"> Agile development team during all phases of design and development, including logging and </w:t>
      </w:r>
      <w:r w:rsidR="00376DC3" w:rsidRPr="0099200B">
        <w:t>fixing</w:t>
      </w:r>
      <w:r w:rsidRPr="0099200B">
        <w:t xml:space="preserve"> defects.</w:t>
      </w:r>
      <w:r w:rsidR="00D72236" w:rsidRPr="0099200B">
        <w:t xml:space="preserve"> Made design suggestions for </w:t>
      </w:r>
      <w:r w:rsidR="00376DC3" w:rsidRPr="0099200B">
        <w:t xml:space="preserve">command-line and GUI </w:t>
      </w:r>
      <w:r w:rsidR="00D72236" w:rsidRPr="0099200B">
        <w:t>prompts, messages, and interfaces.</w:t>
      </w:r>
    </w:p>
    <w:p w14:paraId="04C28281" w14:textId="34A0E9D1" w:rsidR="00423CB7" w:rsidRPr="0099200B" w:rsidRDefault="00423CB7" w:rsidP="00223E8E">
      <w:pPr>
        <w:pStyle w:val="NoSpacingsmaller"/>
      </w:pPr>
      <w:r w:rsidRPr="0099200B">
        <w:t>Develop</w:t>
      </w:r>
      <w:r w:rsidR="006E4BF8" w:rsidRPr="0099200B">
        <w:t>ed</w:t>
      </w:r>
      <w:r w:rsidRPr="0099200B">
        <w:t xml:space="preserve"> and maintain</w:t>
      </w:r>
      <w:r w:rsidR="006E4BF8" w:rsidRPr="0099200B">
        <w:t>ed</w:t>
      </w:r>
      <w:r w:rsidRPr="0099200B">
        <w:t xml:space="preserve"> </w:t>
      </w:r>
      <w:r w:rsidR="00D70EF6" w:rsidRPr="0099200B">
        <w:t>team style and process guidelines</w:t>
      </w:r>
      <w:r w:rsidR="00220E79" w:rsidRPr="0099200B">
        <w:t xml:space="preserve"> on </w:t>
      </w:r>
      <w:r w:rsidR="00173303" w:rsidRPr="0099200B">
        <w:t>SharePoint</w:t>
      </w:r>
      <w:r w:rsidR="00220E79" w:rsidRPr="0099200B">
        <w:t>.</w:t>
      </w:r>
    </w:p>
    <w:p w14:paraId="0D3CC2A8" w14:textId="7E1EBEDB" w:rsidR="00423CB7" w:rsidRPr="0099200B" w:rsidRDefault="00A21FD4" w:rsidP="00223E8E">
      <w:pPr>
        <w:pStyle w:val="NoSpacingsmaller"/>
      </w:pPr>
      <w:r w:rsidRPr="0099200B">
        <w:t>Work</w:t>
      </w:r>
      <w:r w:rsidR="006E4BF8" w:rsidRPr="0099200B">
        <w:t>ed</w:t>
      </w:r>
      <w:r w:rsidRPr="0099200B">
        <w:t xml:space="preserve"> remotely with </w:t>
      </w:r>
      <w:r w:rsidR="006E4BF8" w:rsidRPr="0099200B">
        <w:t>writers and engineers</w:t>
      </w:r>
      <w:r w:rsidRPr="0099200B">
        <w:t xml:space="preserve"> </w:t>
      </w:r>
      <w:r w:rsidR="00E62917" w:rsidRPr="0099200B">
        <w:t>i</w:t>
      </w:r>
      <w:r w:rsidRPr="0099200B">
        <w:t xml:space="preserve">n India, California, </w:t>
      </w:r>
      <w:r w:rsidR="00E62917" w:rsidRPr="0099200B">
        <w:t xml:space="preserve">and </w:t>
      </w:r>
      <w:r w:rsidRPr="0099200B">
        <w:t>Houston.</w:t>
      </w:r>
    </w:p>
    <w:p w14:paraId="4F35CAFF" w14:textId="1B3F071B" w:rsidR="008A1295" w:rsidRPr="008F5C17" w:rsidRDefault="008F5C17" w:rsidP="009922A8">
      <w:pPr>
        <w:pStyle w:val="Heading8"/>
      </w:pPr>
      <w:r w:rsidRPr="008F5C17">
        <w:rPr>
          <w:color w:val="0070C0"/>
        </w:rPr>
        <w:t>Senior technical writer</w:t>
      </w:r>
      <w:r w:rsidR="0028139B" w:rsidRPr="008F5C17">
        <w:tab/>
      </w:r>
      <w:r w:rsidR="001B360B" w:rsidRPr="008F5C17">
        <w:tab/>
      </w:r>
      <w:r w:rsidR="000F4DB5" w:rsidRPr="008F5C17">
        <w:tab/>
      </w:r>
      <w:r w:rsidR="00423CB7" w:rsidRPr="008F5C17">
        <w:t>Silicon Laboratories</w:t>
      </w:r>
      <w:r w:rsidR="006E340A" w:rsidRPr="008F5C17">
        <w:t xml:space="preserve"> (</w:t>
      </w:r>
      <w:r w:rsidR="00423CB7" w:rsidRPr="008F5C17">
        <w:t>Austin</w:t>
      </w:r>
      <w:r w:rsidR="00220E79" w:rsidRPr="008F5C17">
        <w:t>)</w:t>
      </w:r>
      <w:r w:rsidR="00322B9B" w:rsidRPr="008F5C17">
        <w:tab/>
      </w:r>
      <w:r w:rsidR="002F4858" w:rsidRPr="008F5C17">
        <w:tab/>
      </w:r>
      <w:r w:rsidR="00B24CDD">
        <w:tab/>
      </w:r>
      <w:r w:rsidR="00322B9B" w:rsidRPr="008F5C17">
        <w:t>2002 to 2003</w:t>
      </w:r>
    </w:p>
    <w:p w14:paraId="180D9C80" w14:textId="001E0841" w:rsidR="00A64968" w:rsidRPr="0099200B" w:rsidRDefault="009922A8" w:rsidP="009922A8">
      <w:pPr>
        <w:pStyle w:val="Heading8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64968" w:rsidRPr="0099200B">
        <w:t>(Initially contracted through Sapphire Technologies)</w:t>
      </w:r>
    </w:p>
    <w:p w14:paraId="0669E614" w14:textId="0F5DEB27" w:rsidR="00CE5431" w:rsidRPr="0099200B" w:rsidRDefault="00FB5DCF" w:rsidP="0076390C">
      <w:pPr>
        <w:pStyle w:val="NoSpacingsmaller"/>
      </w:pPr>
      <w:r w:rsidRPr="0099200B">
        <w:t>Planned and created internal process</w:t>
      </w:r>
      <w:r w:rsidR="008F361B" w:rsidRPr="0099200B">
        <w:t xml:space="preserve"> </w:t>
      </w:r>
      <w:r w:rsidR="00376DC3" w:rsidRPr="0099200B">
        <w:t>docs</w:t>
      </w:r>
      <w:r w:rsidR="008F361B" w:rsidRPr="0099200B">
        <w:t xml:space="preserve"> for the company</w:t>
      </w:r>
      <w:r w:rsidR="001B755C">
        <w:t xml:space="preserve"> by </w:t>
      </w:r>
      <w:r w:rsidR="0076390C" w:rsidRPr="0099200B">
        <w:t>i</w:t>
      </w:r>
      <w:r w:rsidR="00901DD3" w:rsidRPr="0099200B">
        <w:t>nterview</w:t>
      </w:r>
      <w:r w:rsidR="001B755C">
        <w:t>ing</w:t>
      </w:r>
      <w:r w:rsidR="00901DD3" w:rsidRPr="0099200B">
        <w:t xml:space="preserve"> </w:t>
      </w:r>
      <w:r w:rsidR="00D72236" w:rsidRPr="0099200B">
        <w:t xml:space="preserve">employees </w:t>
      </w:r>
      <w:r w:rsidR="00C104AB" w:rsidRPr="0099200B">
        <w:t>about</w:t>
      </w:r>
      <w:r w:rsidR="00D72236" w:rsidRPr="0099200B">
        <w:t xml:space="preserve"> the manufacture, </w:t>
      </w:r>
      <w:r w:rsidRPr="0099200B">
        <w:t>fabricatio</w:t>
      </w:r>
      <w:r w:rsidR="00D72236" w:rsidRPr="0099200B">
        <w:t xml:space="preserve">n, test, and sales of mixed-signal integrated circuits. </w:t>
      </w:r>
      <w:r w:rsidR="00145FD7" w:rsidRPr="0099200B">
        <w:t>Further r</w:t>
      </w:r>
      <w:r w:rsidR="00D70EF6" w:rsidRPr="0099200B">
        <w:t xml:space="preserve">esearched the business processes through </w:t>
      </w:r>
      <w:r w:rsidR="0076390C" w:rsidRPr="0099200B">
        <w:t xml:space="preserve">review of </w:t>
      </w:r>
      <w:r w:rsidR="00CE5431" w:rsidRPr="0099200B">
        <w:t>Visual Basic forms, SQL Server tables, and reports</w:t>
      </w:r>
      <w:r w:rsidR="00901DD3" w:rsidRPr="0099200B">
        <w:t>.</w:t>
      </w:r>
    </w:p>
    <w:p w14:paraId="68475CBB" w14:textId="7AD6BDDF" w:rsidR="00575A81" w:rsidRPr="009922A8" w:rsidRDefault="008F5C17" w:rsidP="009922A8">
      <w:pPr>
        <w:pStyle w:val="Heading8"/>
      </w:pPr>
      <w:r w:rsidRPr="009922A8">
        <w:rPr>
          <w:color w:val="0070C0"/>
        </w:rPr>
        <w:t>Staff technical writer</w:t>
      </w:r>
      <w:r w:rsidR="00423CB7" w:rsidRPr="009922A8">
        <w:tab/>
      </w:r>
      <w:r w:rsidR="00423CB7" w:rsidRPr="009922A8">
        <w:tab/>
      </w:r>
      <w:r w:rsidR="00A679BD" w:rsidRPr="009922A8">
        <w:tab/>
      </w:r>
      <w:r w:rsidRPr="009922A8">
        <w:tab/>
      </w:r>
      <w:r w:rsidR="00423CB7" w:rsidRPr="009922A8">
        <w:t>Vignette</w:t>
      </w:r>
      <w:r w:rsidR="006E340A" w:rsidRPr="009922A8">
        <w:t xml:space="preserve"> (</w:t>
      </w:r>
      <w:r w:rsidR="00423CB7" w:rsidRPr="009922A8">
        <w:t>Austin</w:t>
      </w:r>
      <w:r w:rsidR="006E340A" w:rsidRPr="009922A8">
        <w:t>)</w:t>
      </w:r>
      <w:r w:rsidR="00322B9B" w:rsidRPr="009922A8">
        <w:tab/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1998 to 2002</w:t>
      </w:r>
    </w:p>
    <w:p w14:paraId="1778BC79" w14:textId="0A45B29B" w:rsidR="00423CB7" w:rsidRPr="0099200B" w:rsidRDefault="006749DE" w:rsidP="00223E8E">
      <w:pPr>
        <w:pStyle w:val="NoSpacingsmaller"/>
      </w:pPr>
      <w:r w:rsidRPr="0099200B">
        <w:t>Contributed to</w:t>
      </w:r>
      <w:r w:rsidR="00423CB7" w:rsidRPr="0099200B">
        <w:t xml:space="preserve"> online </w:t>
      </w:r>
      <w:r w:rsidRPr="0099200B">
        <w:t>h</w:t>
      </w:r>
      <w:r w:rsidR="00423CB7" w:rsidRPr="0099200B">
        <w:t>elp system</w:t>
      </w:r>
      <w:r w:rsidR="00A21FD4" w:rsidRPr="0099200B">
        <w:t xml:space="preserve"> and </w:t>
      </w:r>
      <w:r w:rsidR="00423CB7" w:rsidRPr="0099200B">
        <w:t>installation and planning guide</w:t>
      </w:r>
      <w:r w:rsidR="00E678E3" w:rsidRPr="0099200B">
        <w:t>s</w:t>
      </w:r>
      <w:r w:rsidR="00423CB7" w:rsidRPr="0099200B">
        <w:t xml:space="preserve"> for </w:t>
      </w:r>
      <w:r w:rsidR="00A21FD4" w:rsidRPr="0099200B">
        <w:t xml:space="preserve">the configuration interface for the Vignette content management </w:t>
      </w:r>
      <w:r w:rsidR="00E62917" w:rsidRPr="0099200B">
        <w:t>p</w:t>
      </w:r>
      <w:r w:rsidR="00A21FD4" w:rsidRPr="0099200B">
        <w:t>roduct</w:t>
      </w:r>
      <w:r w:rsidR="00423CB7" w:rsidRPr="0099200B">
        <w:t xml:space="preserve">. </w:t>
      </w:r>
      <w:r w:rsidR="00901DD3" w:rsidRPr="0099200B">
        <w:t xml:space="preserve">Worked </w:t>
      </w:r>
      <w:r w:rsidR="00E62917" w:rsidRPr="0099200B">
        <w:t>with architects and also i</w:t>
      </w:r>
      <w:r w:rsidR="00A21FD4" w:rsidRPr="0099200B">
        <w:t>nst</w:t>
      </w:r>
      <w:r w:rsidR="00423CB7" w:rsidRPr="0099200B">
        <w:t xml:space="preserve">alled and configured </w:t>
      </w:r>
      <w:r w:rsidR="00E62917" w:rsidRPr="0099200B">
        <w:t xml:space="preserve">software and </w:t>
      </w:r>
      <w:r w:rsidR="00423CB7" w:rsidRPr="0099200B">
        <w:t>set up databases</w:t>
      </w:r>
      <w:r w:rsidR="00E62917" w:rsidRPr="0099200B">
        <w:t xml:space="preserve"> and application servers</w:t>
      </w:r>
      <w:r w:rsidR="00901DD3" w:rsidRPr="0099200B">
        <w:t xml:space="preserve"> to understand the product topology</w:t>
      </w:r>
      <w:r w:rsidR="008F361B" w:rsidRPr="0099200B">
        <w:t>.</w:t>
      </w:r>
    </w:p>
    <w:p w14:paraId="6461B4DA" w14:textId="5EE0D6CF" w:rsidR="00D70EF6" w:rsidRPr="0099200B" w:rsidRDefault="00D70EF6" w:rsidP="00223E8E">
      <w:pPr>
        <w:pStyle w:val="NoSpacingsmaller"/>
      </w:pPr>
      <w:r w:rsidRPr="0099200B">
        <w:t xml:space="preserve">Wrote </w:t>
      </w:r>
      <w:r w:rsidR="00D80C0B" w:rsidRPr="0099200B">
        <w:t xml:space="preserve">the </w:t>
      </w:r>
      <w:r w:rsidRPr="0099200B">
        <w:t>API doc style guide.</w:t>
      </w:r>
    </w:p>
    <w:p w14:paraId="0DE32808" w14:textId="494AEC1A" w:rsidR="00B4510E" w:rsidRPr="0099200B" w:rsidRDefault="00D70EF6" w:rsidP="00223E8E">
      <w:pPr>
        <w:pStyle w:val="NoSpacingsmaller"/>
      </w:pPr>
      <w:r w:rsidRPr="0099200B">
        <w:t xml:space="preserve">Wrote the </w:t>
      </w:r>
      <w:r w:rsidR="00423CB7" w:rsidRPr="0099200B">
        <w:t xml:space="preserve">API </w:t>
      </w:r>
      <w:r w:rsidRPr="0099200B">
        <w:t>guides and references</w:t>
      </w:r>
      <w:r w:rsidR="00423CB7" w:rsidRPr="0099200B">
        <w:t xml:space="preserve"> for Tcl, C++, COM, and Java APIs</w:t>
      </w:r>
      <w:r w:rsidR="006749DE" w:rsidRPr="0099200B">
        <w:t>.</w:t>
      </w:r>
    </w:p>
    <w:p w14:paraId="70AB481F" w14:textId="3C2BE401" w:rsidR="008A1295" w:rsidRPr="009922A8" w:rsidRDefault="008F5C17" w:rsidP="009922A8">
      <w:pPr>
        <w:pStyle w:val="Heading8"/>
      </w:pPr>
      <w:r w:rsidRPr="009922A8">
        <w:rPr>
          <w:color w:val="0070C0"/>
        </w:rPr>
        <w:t>Technical writer</w:t>
      </w:r>
      <w:r w:rsidR="0028139B" w:rsidRPr="009922A8">
        <w:tab/>
      </w:r>
      <w:r w:rsidR="00423CB7" w:rsidRPr="009922A8">
        <w:t xml:space="preserve"> </w:t>
      </w:r>
      <w:r w:rsidR="001B360B" w:rsidRPr="009922A8">
        <w:tab/>
      </w:r>
      <w:r w:rsidR="00F52465" w:rsidRPr="009922A8">
        <w:tab/>
      </w:r>
      <w:r w:rsidR="00A679BD" w:rsidRPr="009922A8">
        <w:tab/>
      </w:r>
      <w:r w:rsidR="00423CB7" w:rsidRPr="009922A8">
        <w:t>Dell Computer</w:t>
      </w:r>
      <w:r w:rsidR="00EE18DE" w:rsidRPr="009922A8">
        <w:t xml:space="preserve"> (</w:t>
      </w:r>
      <w:r w:rsidR="00F52465" w:rsidRPr="009922A8">
        <w:t>Austin</w:t>
      </w:r>
      <w:r w:rsidR="00EE18DE" w:rsidRPr="009922A8">
        <w:t>)</w:t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1998</w:t>
      </w:r>
    </w:p>
    <w:p w14:paraId="71DE2667" w14:textId="77236234" w:rsidR="00A64968" w:rsidRPr="0099200B" w:rsidRDefault="002521F9" w:rsidP="002521F9">
      <w:pPr>
        <w:pStyle w:val="Heading8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64968" w:rsidRPr="0099200B">
        <w:t>(</w:t>
      </w:r>
      <w:r w:rsidR="001C293B" w:rsidRPr="0099200B">
        <w:t>Contracted</w:t>
      </w:r>
      <w:r w:rsidR="00A64968" w:rsidRPr="0099200B">
        <w:t xml:space="preserve"> through Interim On-Premise-Dell Computer)</w:t>
      </w:r>
    </w:p>
    <w:p w14:paraId="72742C9C" w14:textId="5449852A" w:rsidR="00423CB7" w:rsidRPr="0099200B" w:rsidRDefault="0033781C" w:rsidP="00223E8E">
      <w:pPr>
        <w:pStyle w:val="NoSpacingsmaller"/>
      </w:pPr>
      <w:r w:rsidRPr="0099200B">
        <w:t>A</w:t>
      </w:r>
      <w:r w:rsidR="00A21FD4" w:rsidRPr="0099200B">
        <w:t xml:space="preserve">s sole writer on </w:t>
      </w:r>
      <w:r w:rsidR="00423CB7" w:rsidRPr="0099200B">
        <w:t>a team of hardware engineers</w:t>
      </w:r>
      <w:r w:rsidRPr="0099200B">
        <w:t xml:space="preserve">, </w:t>
      </w:r>
      <w:r w:rsidR="00376DC3" w:rsidRPr="0099200B">
        <w:t>wrote</w:t>
      </w:r>
      <w:r w:rsidR="00423CB7" w:rsidRPr="0099200B">
        <w:t xml:space="preserve"> </w:t>
      </w:r>
      <w:r w:rsidR="00376DC3" w:rsidRPr="0099200B">
        <w:t>an API reference for a</w:t>
      </w:r>
      <w:r w:rsidR="00423CB7" w:rsidRPr="0099200B">
        <w:t xml:space="preserve"> C++ </w:t>
      </w:r>
      <w:r w:rsidR="00376DC3" w:rsidRPr="0099200B">
        <w:t xml:space="preserve">API </w:t>
      </w:r>
      <w:r w:rsidR="00CD2375" w:rsidRPr="0099200B">
        <w:t>for</w:t>
      </w:r>
      <w:r w:rsidR="00423CB7" w:rsidRPr="0099200B">
        <w:t xml:space="preserve"> hardware diagnosis.</w:t>
      </w:r>
    </w:p>
    <w:p w14:paraId="4226E204" w14:textId="156E1BC4" w:rsidR="00575A81" w:rsidRPr="009922A8" w:rsidRDefault="008F5C17" w:rsidP="009922A8">
      <w:pPr>
        <w:pStyle w:val="Heading8"/>
      </w:pPr>
      <w:r w:rsidRPr="009922A8">
        <w:rPr>
          <w:color w:val="0070C0"/>
        </w:rPr>
        <w:t>Advisory programmer/Writer</w:t>
      </w:r>
      <w:r w:rsidR="001B360B" w:rsidRPr="009922A8">
        <w:tab/>
      </w:r>
      <w:r w:rsidR="002A4031" w:rsidRPr="009922A8">
        <w:tab/>
      </w:r>
      <w:r w:rsidRPr="009922A8">
        <w:tab/>
      </w:r>
      <w:r w:rsidR="001B360B" w:rsidRPr="009922A8">
        <w:t>IB</w:t>
      </w:r>
      <w:r w:rsidR="00423CB7" w:rsidRPr="009922A8">
        <w:t>M</w:t>
      </w:r>
      <w:r w:rsidR="00EE18DE" w:rsidRPr="009922A8">
        <w:t xml:space="preserve"> (</w:t>
      </w:r>
      <w:r w:rsidR="00423CB7" w:rsidRPr="009922A8">
        <w:t xml:space="preserve">Austin, </w:t>
      </w:r>
      <w:r w:rsidR="00A2680F" w:rsidRPr="009922A8">
        <w:t>F</w:t>
      </w:r>
      <w:r w:rsidR="00942599" w:rsidRPr="009922A8">
        <w:t>lorida</w:t>
      </w:r>
      <w:r w:rsidR="00423CB7" w:rsidRPr="009922A8">
        <w:t>, and NY</w:t>
      </w:r>
      <w:r w:rsidR="00EE18DE" w:rsidRPr="009922A8">
        <w:t>)</w:t>
      </w:r>
      <w:r w:rsidR="00322B9B" w:rsidRPr="009922A8">
        <w:tab/>
      </w:r>
      <w:r w:rsidR="002F4858" w:rsidRPr="009922A8">
        <w:tab/>
      </w:r>
      <w:r w:rsidR="00B24CDD" w:rsidRPr="009922A8">
        <w:tab/>
      </w:r>
      <w:r w:rsidR="00322B9B" w:rsidRPr="009922A8">
        <w:t>1988 to 1997</w:t>
      </w:r>
    </w:p>
    <w:p w14:paraId="23392C11" w14:textId="1CAD9ADB" w:rsidR="00322B9B" w:rsidRPr="0099200B" w:rsidRDefault="002A4031" w:rsidP="00223E8E">
      <w:pPr>
        <w:pStyle w:val="NoSpacingsmaller"/>
      </w:pPr>
      <w:r w:rsidRPr="0099200B">
        <w:t>P</w:t>
      </w:r>
      <w:r w:rsidR="00322B9B" w:rsidRPr="0099200B">
        <w:t>rogramming, QA, and technical writing</w:t>
      </w:r>
      <w:r w:rsidR="005060B0" w:rsidRPr="0099200B">
        <w:t xml:space="preserve"> </w:t>
      </w:r>
      <w:r w:rsidR="00322B9B" w:rsidRPr="0099200B">
        <w:t xml:space="preserve">and editing </w:t>
      </w:r>
      <w:r w:rsidR="0016762D" w:rsidRPr="0099200B">
        <w:t>roles in various locations.</w:t>
      </w:r>
    </w:p>
    <w:p w14:paraId="5E34D79A" w14:textId="317D6D29" w:rsidR="00797982" w:rsidRDefault="000D5951" w:rsidP="002F2B47">
      <w:pPr>
        <w:pStyle w:val="Heading1"/>
      </w:pPr>
      <w:r>
        <w:t>E</w:t>
      </w:r>
      <w:r w:rsidR="00797982">
        <w:t>xperience</w:t>
      </w:r>
    </w:p>
    <w:p w14:paraId="2085D90E" w14:textId="4458958D" w:rsidR="00797982" w:rsidRPr="008F5C17" w:rsidRDefault="008F5C17" w:rsidP="008F5C17">
      <w:pPr>
        <w:pStyle w:val="Heading8"/>
      </w:pPr>
      <w:r w:rsidRPr="008F5C17">
        <w:rPr>
          <w:color w:val="0070C0"/>
        </w:rPr>
        <w:t>OpenStack</w:t>
      </w:r>
      <w:r w:rsidR="00797982" w:rsidRPr="008F5C17">
        <w:rPr>
          <w:color w:val="0070C0"/>
        </w:rPr>
        <w:t xml:space="preserve"> </w:t>
      </w:r>
      <w:r w:rsidR="00376DC3" w:rsidRPr="008F5C17">
        <w:rPr>
          <w:color w:val="0070C0"/>
        </w:rPr>
        <w:t>doc</w:t>
      </w:r>
      <w:r w:rsidR="00797982" w:rsidRPr="008F5C17">
        <w:rPr>
          <w:color w:val="0070C0"/>
        </w:rPr>
        <w:t xml:space="preserve"> contributor</w:t>
      </w:r>
      <w:r w:rsidR="00797982" w:rsidRPr="008F5C17">
        <w:tab/>
      </w:r>
      <w:r w:rsidR="00376DC3" w:rsidRPr="008F5C17">
        <w:tab/>
      </w:r>
      <w:r w:rsidR="009464C6" w:rsidRPr="008F5C17">
        <w:tab/>
      </w:r>
      <w:r>
        <w:t>V</w:t>
      </w:r>
      <w:r w:rsidR="00797982" w:rsidRPr="008F5C17">
        <w:t>arious companies (Austin)</w:t>
      </w:r>
      <w:r w:rsidR="00797982" w:rsidRPr="008F5C17">
        <w:tab/>
      </w:r>
      <w:r w:rsidR="002F4858" w:rsidRPr="008F5C17">
        <w:tab/>
      </w:r>
      <w:r w:rsidR="00B24CDD">
        <w:tab/>
      </w:r>
      <w:r w:rsidR="00797982" w:rsidRPr="008F5C17">
        <w:t>2012 to 2016</w:t>
      </w:r>
    </w:p>
    <w:p w14:paraId="65390A69" w14:textId="7BCAD69A" w:rsidR="00797982" w:rsidRPr="0099200B" w:rsidRDefault="00797982" w:rsidP="00797982">
      <w:pPr>
        <w:pStyle w:val="NoSpacingsmaller"/>
      </w:pPr>
      <w:r w:rsidRPr="0099200B">
        <w:t xml:space="preserve">Contributed heavily to </w:t>
      </w:r>
      <w:hyperlink r:id="rId10" w:history="1">
        <w:r w:rsidRPr="0099200B">
          <w:rPr>
            <w:color w:val="0070C0"/>
            <w:u w:val="single"/>
          </w:rPr>
          <w:t>OpenStack API documentation</w:t>
        </w:r>
      </w:hyperlink>
      <w:r w:rsidRPr="0099200B">
        <w:t xml:space="preserve"> in the form of user guides, API references, website redesign, help-string edits in the project code, reviews of other contributors’ patches, and bug fixes.</w:t>
      </w:r>
      <w:r w:rsidR="001B755C">
        <w:t xml:space="preserve"> </w:t>
      </w:r>
      <w:r w:rsidRPr="0099200B">
        <w:t xml:space="preserve">My </w:t>
      </w:r>
      <w:hyperlink r:id="rId11" w:history="1">
        <w:r w:rsidRPr="001B755C">
          <w:rPr>
            <w:color w:val="0070C0"/>
            <w:u w:val="single"/>
          </w:rPr>
          <w:t>OpenStack release-specific contributions</w:t>
        </w:r>
      </w:hyperlink>
      <w:r w:rsidRPr="0099200B">
        <w:t xml:space="preserve"> were at Cisco Systems</w:t>
      </w:r>
      <w:r w:rsidR="00866FA8" w:rsidRPr="0099200B">
        <w:t>,</w:t>
      </w:r>
      <w:r w:rsidRPr="0099200B">
        <w:t xml:space="preserve"> Magento, and Rackspace.</w:t>
      </w:r>
    </w:p>
    <w:p w14:paraId="29256765" w14:textId="362F4E91" w:rsidR="001179C9" w:rsidRPr="001179C9" w:rsidRDefault="000D5951" w:rsidP="001179C9">
      <w:pPr>
        <w:pStyle w:val="Heading1"/>
      </w:pPr>
      <w:r>
        <w:t>Education</w:t>
      </w:r>
    </w:p>
    <w:p w14:paraId="051B2462" w14:textId="4BD10B12" w:rsidR="000B323D" w:rsidRPr="0099200B" w:rsidRDefault="00000000" w:rsidP="001179C9">
      <w:pPr>
        <w:pStyle w:val="Heading8"/>
        <w:rPr>
          <w:sz w:val="19"/>
          <w:szCs w:val="19"/>
        </w:rPr>
      </w:pPr>
      <w:hyperlink r:id="rId12" w:history="1">
        <w:r w:rsidR="0076390C" w:rsidRPr="008F5C17">
          <w:rPr>
            <w:color w:val="0070C0"/>
          </w:rPr>
          <w:t>12-week certificate</w:t>
        </w:r>
      </w:hyperlink>
      <w:r w:rsidR="0076390C" w:rsidRPr="008F5C17">
        <w:tab/>
      </w:r>
      <w:r w:rsidR="0076390C" w:rsidRPr="008F5C17">
        <w:tab/>
      </w:r>
      <w:r w:rsidR="0076390C" w:rsidRPr="008F5C17">
        <w:tab/>
      </w:r>
      <w:r w:rsidR="0076390C" w:rsidRPr="008F5C17">
        <w:tab/>
        <w:t>Ballymaloe Cookery School, shanagarry, Ireland</w:t>
      </w:r>
      <w:r w:rsidR="0076390C" w:rsidRPr="0099200B">
        <w:rPr>
          <w:color w:val="0070C0"/>
          <w:sz w:val="19"/>
          <w:szCs w:val="19"/>
        </w:rPr>
        <w:br/>
      </w:r>
      <w:r w:rsidR="00575A81" w:rsidRPr="008F5C17">
        <w:rPr>
          <w:color w:val="0070C0"/>
        </w:rPr>
        <w:t xml:space="preserve">MFA </w:t>
      </w:r>
      <w:r w:rsidR="0016762D" w:rsidRPr="008F5C17">
        <w:rPr>
          <w:color w:val="0070C0"/>
        </w:rPr>
        <w:t>CREATIVE WRITING</w:t>
      </w:r>
      <w:r w:rsidR="00575A81" w:rsidRPr="008F5C17">
        <w:tab/>
      </w:r>
      <w:r w:rsidR="0016762D" w:rsidRPr="008F5C17">
        <w:tab/>
      </w:r>
      <w:r w:rsidR="00D70EF6" w:rsidRPr="008F5C17">
        <w:tab/>
      </w:r>
      <w:r w:rsidR="0099200B" w:rsidRPr="008F5C17">
        <w:tab/>
      </w:r>
      <w:r w:rsidR="0076390C" w:rsidRPr="008F5C17">
        <w:t>U</w:t>
      </w:r>
      <w:r w:rsidR="00575A81" w:rsidRPr="008F5C17">
        <w:t>niversity of British Columbia, Vancouver</w:t>
      </w:r>
      <w:r w:rsidR="00C62193" w:rsidRPr="008F5C17">
        <w:br/>
      </w:r>
      <w:r w:rsidR="00932900" w:rsidRPr="008F5C17">
        <w:rPr>
          <w:color w:val="0070C0"/>
        </w:rPr>
        <w:t>MS Technical Writing</w:t>
      </w:r>
      <w:r w:rsidR="002F455E" w:rsidRPr="008F5C17">
        <w:tab/>
      </w:r>
      <w:r w:rsidR="0016762D" w:rsidRPr="008F5C17">
        <w:tab/>
      </w:r>
      <w:r w:rsidR="00D70EF6" w:rsidRPr="008F5C17">
        <w:tab/>
      </w:r>
      <w:r w:rsidR="0099200B" w:rsidRPr="008F5C17">
        <w:tab/>
      </w:r>
      <w:r w:rsidR="00423CB7" w:rsidRPr="008F5C17">
        <w:t>R</w:t>
      </w:r>
      <w:r w:rsidR="00220E79" w:rsidRPr="008F5C17">
        <w:t>ensselaer Polytechnic Institute</w:t>
      </w:r>
      <w:r w:rsidR="00C62193" w:rsidRPr="008F5C17">
        <w:br/>
      </w:r>
      <w:r w:rsidR="00932900" w:rsidRPr="008F5C17">
        <w:rPr>
          <w:color w:val="0070C0"/>
        </w:rPr>
        <w:t>BA English</w:t>
      </w:r>
      <w:r w:rsidR="002F455E" w:rsidRPr="008F5C17">
        <w:tab/>
      </w:r>
      <w:r w:rsidR="002F455E" w:rsidRPr="008F5C17">
        <w:tab/>
      </w:r>
      <w:r w:rsidR="0016762D" w:rsidRPr="008F5C17">
        <w:tab/>
      </w:r>
      <w:r w:rsidR="00995C75" w:rsidRPr="008F5C17">
        <w:tab/>
      </w:r>
      <w:r w:rsidR="00D70EF6" w:rsidRPr="008F5C17">
        <w:tab/>
      </w:r>
      <w:r w:rsidR="00423CB7" w:rsidRPr="008F5C17">
        <w:t>State University of N</w:t>
      </w:r>
      <w:r w:rsidR="00220E79" w:rsidRPr="008F5C17">
        <w:t>ew York at Buffalo</w:t>
      </w:r>
    </w:p>
    <w:p w14:paraId="2C7C6768" w14:textId="38D73EEF" w:rsidR="000D2FEE" w:rsidRPr="0000260D" w:rsidRDefault="000D5951" w:rsidP="0000260D">
      <w:pPr>
        <w:pStyle w:val="Heading1"/>
      </w:pPr>
      <w:r>
        <w:t>Publications</w:t>
      </w:r>
    </w:p>
    <w:p w14:paraId="58AAE0D4" w14:textId="2112E7A6" w:rsidR="0000260D" w:rsidRPr="0000260D" w:rsidRDefault="00000000" w:rsidP="001B755C">
      <w:pPr>
        <w:pStyle w:val="Heading8"/>
      </w:pPr>
      <w:hyperlink r:id="rId13" w:history="1">
        <w:r w:rsidR="000D2FEE" w:rsidRPr="008F5C17">
          <w:rPr>
            <w:rStyle w:val="Hyperlink"/>
            <w:color w:val="0070C0"/>
          </w:rPr>
          <w:t>Docs like Code</w:t>
        </w:r>
      </w:hyperlink>
      <w:r w:rsidR="000D2FEE" w:rsidRPr="008F5C17">
        <w:t xml:space="preserve">, Anne </w:t>
      </w:r>
      <w:r w:rsidR="008F5C17">
        <w:t>G</w:t>
      </w:r>
      <w:r w:rsidR="000D2FEE" w:rsidRPr="008F5C17">
        <w:t>entle</w:t>
      </w:r>
      <w:r w:rsidR="000D2FEE" w:rsidRPr="008F5C17">
        <w:tab/>
      </w:r>
      <w:r w:rsidR="000D2FEE" w:rsidRPr="008F5C17">
        <w:tab/>
      </w:r>
      <w:r w:rsidR="000D2FEE" w:rsidRPr="008F5C17">
        <w:tab/>
      </w:r>
      <w:r w:rsidR="000D2FEE" w:rsidRPr="008F5C17">
        <w:tab/>
      </w:r>
      <w:r w:rsidR="000D2FEE" w:rsidRPr="008F5C17">
        <w:tab/>
      </w:r>
      <w:r w:rsidR="000D2FEE" w:rsidRPr="008F5C17">
        <w:tab/>
      </w:r>
      <w:r w:rsidR="000D2FEE" w:rsidRPr="008F5C17">
        <w:tab/>
      </w:r>
      <w:r w:rsidR="008F5C17">
        <w:t>C</w:t>
      </w:r>
      <w:r w:rsidR="000D2FEE" w:rsidRPr="008F5C17">
        <w:t>ontributor</w:t>
      </w:r>
      <w:r w:rsidR="000D2FEE" w:rsidRPr="008F5C17">
        <w:br/>
      </w:r>
      <w:hyperlink r:id="rId14" w:history="1">
        <w:r w:rsidR="000D2FEE" w:rsidRPr="008F5C17">
          <w:rPr>
            <w:rStyle w:val="Hyperlink"/>
            <w:color w:val="0070C0"/>
          </w:rPr>
          <w:t>OpenStack Operations Guide: Set Up and Manage Your OpenStack Cloud</w:t>
        </w:r>
      </w:hyperlink>
      <w:r w:rsidR="000D2FEE" w:rsidRPr="008F5C17">
        <w:tab/>
      </w:r>
      <w:r w:rsidR="008F5C17">
        <w:t>C</w:t>
      </w:r>
      <w:r w:rsidR="000D2FEE" w:rsidRPr="008F5C17">
        <w:t>ontributing author</w:t>
      </w:r>
    </w:p>
    <w:sectPr w:rsidR="0000260D" w:rsidRPr="0000260D" w:rsidSect="00463D6C">
      <w:headerReference w:type="default" r:id="rId15"/>
      <w:pgSz w:w="12240" w:h="15840" w:code="1"/>
      <w:pgMar w:top="720" w:right="1080" w:bottom="80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3C4C" w14:textId="77777777" w:rsidR="00936732" w:rsidRDefault="00936732">
      <w:r>
        <w:separator/>
      </w:r>
    </w:p>
  </w:endnote>
  <w:endnote w:type="continuationSeparator" w:id="0">
    <w:p w14:paraId="3EE0B3FC" w14:textId="77777777" w:rsidR="00936732" w:rsidRDefault="0093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FB68" w14:textId="77777777" w:rsidR="00936732" w:rsidRDefault="00936732">
      <w:r>
        <w:separator/>
      </w:r>
    </w:p>
  </w:footnote>
  <w:footnote w:type="continuationSeparator" w:id="0">
    <w:p w14:paraId="7A1515C7" w14:textId="77777777" w:rsidR="00936732" w:rsidRDefault="00936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D5B0" w14:textId="4A87AC99" w:rsidR="002B4F3B" w:rsidRPr="002B4F3B" w:rsidRDefault="00AB2A70" w:rsidP="002B4F3B">
    <w:pPr>
      <w:pStyle w:val="Heading8"/>
      <w:jc w:val="center"/>
      <w:rPr>
        <w:color w:val="0070C0"/>
        <w:sz w:val="20"/>
        <w:szCs w:val="20"/>
      </w:rPr>
    </w:pPr>
    <w:r w:rsidRPr="0030679A">
      <w:rPr>
        <w:b/>
        <w:bCs/>
        <w:color w:val="4A66AC" w:themeColor="accent1"/>
        <w:sz w:val="28"/>
        <w:szCs w:val="28"/>
      </w:rPr>
      <w:t>Diane Fleming</w:t>
    </w:r>
    <w:r w:rsidR="00EF6BC6" w:rsidRPr="0030679A">
      <w:rPr>
        <w:b/>
        <w:bCs/>
        <w:color w:val="4A66AC" w:themeColor="accent1"/>
        <w:sz w:val="28"/>
        <w:szCs w:val="28"/>
      </w:rPr>
      <w:t xml:space="preserve"> </w:t>
    </w:r>
    <w:r w:rsidR="00EF6BC6" w:rsidRPr="00F11E70">
      <w:rPr>
        <w:b/>
        <w:bCs/>
        <w:color w:val="4A66AC" w:themeColor="accent1"/>
        <w:sz w:val="28"/>
        <w:szCs w:val="28"/>
      </w:rPr>
      <w:t>SKWISH</w:t>
    </w:r>
    <w:r w:rsidR="00EF6BC6" w:rsidRPr="00F11E70">
      <w:rPr>
        <w:color w:val="4A66AC" w:themeColor="accent1"/>
      </w:rPr>
      <w:t xml:space="preserve"> </w:t>
    </w:r>
    <w:r>
      <w:tab/>
    </w:r>
    <w:r>
      <w:tab/>
    </w:r>
    <w:r w:rsidR="0030679A" w:rsidRPr="009464C6">
      <w:rPr>
        <w:color w:val="0070C0"/>
        <w:sz w:val="20"/>
        <w:szCs w:val="20"/>
      </w:rPr>
      <w:t>(512) 626-1702</w:t>
    </w:r>
    <w:r w:rsidR="002B4F3B">
      <w:rPr>
        <w:color w:val="0070C0"/>
        <w:sz w:val="20"/>
        <w:szCs w:val="20"/>
      </w:rPr>
      <w:tab/>
    </w:r>
    <w:r w:rsidR="002B4F3B">
      <w:rPr>
        <w:color w:val="0070C0"/>
        <w:sz w:val="20"/>
        <w:szCs w:val="20"/>
      </w:rPr>
      <w:tab/>
    </w:r>
    <w:r w:rsidR="002B4F3B">
      <w:rPr>
        <w:color w:val="0070C0"/>
        <w:sz w:val="20"/>
        <w:szCs w:val="20"/>
      </w:rPr>
      <w:tab/>
    </w:r>
    <w:r w:rsidR="0030679A" w:rsidRPr="009464C6">
      <w:rPr>
        <w:color w:val="0070C0"/>
        <w:sz w:val="20"/>
        <w:szCs w:val="20"/>
      </w:rPr>
      <w:t>diane.skwish@gmail.com</w:t>
    </w:r>
  </w:p>
  <w:p w14:paraId="0A6DFCE4" w14:textId="77777777" w:rsidR="00995C75" w:rsidRPr="00995C75" w:rsidRDefault="00995C75" w:rsidP="002F4858">
    <w:pPr>
      <w:pStyle w:val="NoSpacingsmaller"/>
      <w:numPr>
        <w:ilvl w:val="0"/>
        <w:numId w:val="0"/>
      </w:numPr>
      <w:ind w:left="72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A068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7D5A41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8A9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C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8A9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43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601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8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9" w15:restartNumberingAfterBreak="0">
    <w:nsid w:val="0071199A"/>
    <w:multiLevelType w:val="hybridMultilevel"/>
    <w:tmpl w:val="D17ADEB4"/>
    <w:lvl w:ilvl="0" w:tplc="D7AA4D9C">
      <w:start w:val="198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E2F13"/>
    <w:multiLevelType w:val="hybridMultilevel"/>
    <w:tmpl w:val="F916866E"/>
    <w:lvl w:ilvl="0" w:tplc="BE4885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154BE"/>
    <w:multiLevelType w:val="hybridMultilevel"/>
    <w:tmpl w:val="77FEB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2431FA"/>
    <w:multiLevelType w:val="hybridMultilevel"/>
    <w:tmpl w:val="E042F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31C66"/>
    <w:multiLevelType w:val="hybridMultilevel"/>
    <w:tmpl w:val="831E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91699"/>
    <w:multiLevelType w:val="hybridMultilevel"/>
    <w:tmpl w:val="9356D332"/>
    <w:lvl w:ilvl="0" w:tplc="B0E864C0">
      <w:start w:val="198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42AA4"/>
    <w:multiLevelType w:val="hybridMultilevel"/>
    <w:tmpl w:val="2FC2A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A0DDA"/>
    <w:multiLevelType w:val="hybridMultilevel"/>
    <w:tmpl w:val="2842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33B4A"/>
    <w:multiLevelType w:val="hybridMultilevel"/>
    <w:tmpl w:val="7ABA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F3EB3"/>
    <w:multiLevelType w:val="hybridMultilevel"/>
    <w:tmpl w:val="DD5A4894"/>
    <w:lvl w:ilvl="0" w:tplc="85208CE8">
      <w:start w:val="1"/>
      <w:numFmt w:val="bullet"/>
      <w:pStyle w:val="NoSpacingsmall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E6BED"/>
    <w:multiLevelType w:val="hybridMultilevel"/>
    <w:tmpl w:val="806E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D2BB4"/>
    <w:multiLevelType w:val="hybridMultilevel"/>
    <w:tmpl w:val="906E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820AC"/>
    <w:multiLevelType w:val="hybridMultilevel"/>
    <w:tmpl w:val="E51612F2"/>
    <w:lvl w:ilvl="0" w:tplc="42D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A7832"/>
    <w:multiLevelType w:val="hybridMultilevel"/>
    <w:tmpl w:val="B25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27701"/>
    <w:multiLevelType w:val="hybridMultilevel"/>
    <w:tmpl w:val="E7A41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D28B7"/>
    <w:multiLevelType w:val="hybridMultilevel"/>
    <w:tmpl w:val="782A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B6B9C"/>
    <w:multiLevelType w:val="hybridMultilevel"/>
    <w:tmpl w:val="F676A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4793">
    <w:abstractNumId w:val="8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729526651">
    <w:abstractNumId w:val="23"/>
  </w:num>
  <w:num w:numId="3" w16cid:durableId="952638161">
    <w:abstractNumId w:val="10"/>
  </w:num>
  <w:num w:numId="4" w16cid:durableId="2090036370">
    <w:abstractNumId w:val="25"/>
  </w:num>
  <w:num w:numId="5" w16cid:durableId="819155496">
    <w:abstractNumId w:val="12"/>
  </w:num>
  <w:num w:numId="6" w16cid:durableId="1853646807">
    <w:abstractNumId w:val="15"/>
  </w:num>
  <w:num w:numId="7" w16cid:durableId="953100383">
    <w:abstractNumId w:val="22"/>
  </w:num>
  <w:num w:numId="8" w16cid:durableId="1550343489">
    <w:abstractNumId w:val="19"/>
  </w:num>
  <w:num w:numId="9" w16cid:durableId="1111825677">
    <w:abstractNumId w:val="20"/>
  </w:num>
  <w:num w:numId="10" w16cid:durableId="1637755727">
    <w:abstractNumId w:val="21"/>
  </w:num>
  <w:num w:numId="11" w16cid:durableId="946811453">
    <w:abstractNumId w:val="17"/>
  </w:num>
  <w:num w:numId="12" w16cid:durableId="1649869387">
    <w:abstractNumId w:val="24"/>
  </w:num>
  <w:num w:numId="13" w16cid:durableId="672337063">
    <w:abstractNumId w:val="18"/>
  </w:num>
  <w:num w:numId="14" w16cid:durableId="1471047113">
    <w:abstractNumId w:val="11"/>
  </w:num>
  <w:num w:numId="15" w16cid:durableId="650015643">
    <w:abstractNumId w:val="26"/>
  </w:num>
  <w:num w:numId="16" w16cid:durableId="1523200595">
    <w:abstractNumId w:val="16"/>
  </w:num>
  <w:num w:numId="17" w16cid:durableId="244611097">
    <w:abstractNumId w:val="13"/>
  </w:num>
  <w:num w:numId="18" w16cid:durableId="1861966012">
    <w:abstractNumId w:val="14"/>
  </w:num>
  <w:num w:numId="19" w16cid:durableId="1115641314">
    <w:abstractNumId w:val="9"/>
  </w:num>
  <w:num w:numId="20" w16cid:durableId="427242008">
    <w:abstractNumId w:val="0"/>
  </w:num>
  <w:num w:numId="21" w16cid:durableId="192813537">
    <w:abstractNumId w:val="1"/>
  </w:num>
  <w:num w:numId="22" w16cid:durableId="1093673744">
    <w:abstractNumId w:val="2"/>
  </w:num>
  <w:num w:numId="23" w16cid:durableId="853304184">
    <w:abstractNumId w:val="3"/>
  </w:num>
  <w:num w:numId="24" w16cid:durableId="320816299">
    <w:abstractNumId w:val="4"/>
  </w:num>
  <w:num w:numId="25" w16cid:durableId="744498130">
    <w:abstractNumId w:val="5"/>
  </w:num>
  <w:num w:numId="26" w16cid:durableId="901602117">
    <w:abstractNumId w:val="6"/>
  </w:num>
  <w:num w:numId="27" w16cid:durableId="1200898395">
    <w:abstractNumId w:val="7"/>
  </w:num>
  <w:num w:numId="28" w16cid:durableId="1057508368">
    <w:abstractNumId w:val="26"/>
  </w:num>
  <w:num w:numId="29" w16cid:durableId="25089841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attachedTemplate r:id="rId1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Set" w:val="0"/>
    <w:docVar w:name="FormatFile" w:val="wkthmRES.fmt"/>
    <w:docVar w:name="MicrosoftWorksTaskID" w:val="17"/>
    <w:docVar w:name="StyleSet" w:val="0"/>
  </w:docVars>
  <w:rsids>
    <w:rsidRoot w:val="00A21FD4"/>
    <w:rsid w:val="0000260D"/>
    <w:rsid w:val="000061B6"/>
    <w:rsid w:val="00011BD4"/>
    <w:rsid w:val="00017066"/>
    <w:rsid w:val="00027A51"/>
    <w:rsid w:val="0004789F"/>
    <w:rsid w:val="00054985"/>
    <w:rsid w:val="00060620"/>
    <w:rsid w:val="00076609"/>
    <w:rsid w:val="000B0AE3"/>
    <w:rsid w:val="000B323D"/>
    <w:rsid w:val="000C3E05"/>
    <w:rsid w:val="000D0021"/>
    <w:rsid w:val="000D2FEE"/>
    <w:rsid w:val="000D5951"/>
    <w:rsid w:val="000D7C41"/>
    <w:rsid w:val="000E56D9"/>
    <w:rsid w:val="000F4DB5"/>
    <w:rsid w:val="000F4E71"/>
    <w:rsid w:val="00102A83"/>
    <w:rsid w:val="001179C9"/>
    <w:rsid w:val="00124530"/>
    <w:rsid w:val="00145512"/>
    <w:rsid w:val="00145FD7"/>
    <w:rsid w:val="00156E9E"/>
    <w:rsid w:val="00163518"/>
    <w:rsid w:val="00166510"/>
    <w:rsid w:val="0016762D"/>
    <w:rsid w:val="00173303"/>
    <w:rsid w:val="001934B0"/>
    <w:rsid w:val="001943DE"/>
    <w:rsid w:val="001B360B"/>
    <w:rsid w:val="001B755C"/>
    <w:rsid w:val="001C1407"/>
    <w:rsid w:val="001C293B"/>
    <w:rsid w:val="001C5566"/>
    <w:rsid w:val="001D2074"/>
    <w:rsid w:val="001D4D6F"/>
    <w:rsid w:val="002118E4"/>
    <w:rsid w:val="00212D7A"/>
    <w:rsid w:val="002130BD"/>
    <w:rsid w:val="002203CF"/>
    <w:rsid w:val="00220E79"/>
    <w:rsid w:val="00223E8E"/>
    <w:rsid w:val="00232D5F"/>
    <w:rsid w:val="00233C1D"/>
    <w:rsid w:val="00251CF8"/>
    <w:rsid w:val="002521F9"/>
    <w:rsid w:val="0025394F"/>
    <w:rsid w:val="00260D34"/>
    <w:rsid w:val="00262E40"/>
    <w:rsid w:val="0027104C"/>
    <w:rsid w:val="0028139B"/>
    <w:rsid w:val="00287213"/>
    <w:rsid w:val="002877C6"/>
    <w:rsid w:val="00294572"/>
    <w:rsid w:val="00297AA7"/>
    <w:rsid w:val="002A36CF"/>
    <w:rsid w:val="002A4031"/>
    <w:rsid w:val="002B4F3B"/>
    <w:rsid w:val="002F1199"/>
    <w:rsid w:val="002F2B47"/>
    <w:rsid w:val="002F455E"/>
    <w:rsid w:val="002F4858"/>
    <w:rsid w:val="002F6F87"/>
    <w:rsid w:val="0030679A"/>
    <w:rsid w:val="00322B9B"/>
    <w:rsid w:val="00333B6C"/>
    <w:rsid w:val="00334EF7"/>
    <w:rsid w:val="0033781C"/>
    <w:rsid w:val="00341B40"/>
    <w:rsid w:val="0034504B"/>
    <w:rsid w:val="003536FB"/>
    <w:rsid w:val="00376DC3"/>
    <w:rsid w:val="003800FA"/>
    <w:rsid w:val="00382E5F"/>
    <w:rsid w:val="003969AB"/>
    <w:rsid w:val="003E4051"/>
    <w:rsid w:val="003E7AC5"/>
    <w:rsid w:val="0040523D"/>
    <w:rsid w:val="00411154"/>
    <w:rsid w:val="004117E9"/>
    <w:rsid w:val="00422F9C"/>
    <w:rsid w:val="00423CB7"/>
    <w:rsid w:val="00426609"/>
    <w:rsid w:val="0043340E"/>
    <w:rsid w:val="00453804"/>
    <w:rsid w:val="00463D6C"/>
    <w:rsid w:val="00464AEF"/>
    <w:rsid w:val="00464B63"/>
    <w:rsid w:val="00464B9C"/>
    <w:rsid w:val="00464C96"/>
    <w:rsid w:val="00473DBB"/>
    <w:rsid w:val="00480155"/>
    <w:rsid w:val="004846FC"/>
    <w:rsid w:val="004854E4"/>
    <w:rsid w:val="004875BF"/>
    <w:rsid w:val="004D5F01"/>
    <w:rsid w:val="004F7C59"/>
    <w:rsid w:val="00501BED"/>
    <w:rsid w:val="0050251E"/>
    <w:rsid w:val="005060B0"/>
    <w:rsid w:val="0053548B"/>
    <w:rsid w:val="00536B97"/>
    <w:rsid w:val="00536C20"/>
    <w:rsid w:val="005371C4"/>
    <w:rsid w:val="00537AA1"/>
    <w:rsid w:val="00542F56"/>
    <w:rsid w:val="005713FA"/>
    <w:rsid w:val="00575A81"/>
    <w:rsid w:val="005827E1"/>
    <w:rsid w:val="00585BBC"/>
    <w:rsid w:val="005A75F0"/>
    <w:rsid w:val="005B7164"/>
    <w:rsid w:val="005B7CA4"/>
    <w:rsid w:val="005C07FD"/>
    <w:rsid w:val="005E2B77"/>
    <w:rsid w:val="005E42A4"/>
    <w:rsid w:val="005E7B2A"/>
    <w:rsid w:val="005F04FE"/>
    <w:rsid w:val="005F0A88"/>
    <w:rsid w:val="005F1025"/>
    <w:rsid w:val="005F233E"/>
    <w:rsid w:val="006015FF"/>
    <w:rsid w:val="0060305C"/>
    <w:rsid w:val="00610F82"/>
    <w:rsid w:val="00625AC0"/>
    <w:rsid w:val="0064019D"/>
    <w:rsid w:val="0065700B"/>
    <w:rsid w:val="00670146"/>
    <w:rsid w:val="006749DE"/>
    <w:rsid w:val="006932EF"/>
    <w:rsid w:val="00697119"/>
    <w:rsid w:val="006A5770"/>
    <w:rsid w:val="006B179B"/>
    <w:rsid w:val="006B3829"/>
    <w:rsid w:val="006E340A"/>
    <w:rsid w:val="006E4BF8"/>
    <w:rsid w:val="006F0FA4"/>
    <w:rsid w:val="00703906"/>
    <w:rsid w:val="00711F88"/>
    <w:rsid w:val="00713EBC"/>
    <w:rsid w:val="00715584"/>
    <w:rsid w:val="00717BAA"/>
    <w:rsid w:val="00721BCB"/>
    <w:rsid w:val="0072471E"/>
    <w:rsid w:val="00731847"/>
    <w:rsid w:val="007517E5"/>
    <w:rsid w:val="00751A84"/>
    <w:rsid w:val="0076390C"/>
    <w:rsid w:val="00767556"/>
    <w:rsid w:val="0077373B"/>
    <w:rsid w:val="0078136A"/>
    <w:rsid w:val="00791AFF"/>
    <w:rsid w:val="00793B10"/>
    <w:rsid w:val="00797982"/>
    <w:rsid w:val="007A11BF"/>
    <w:rsid w:val="007B68E9"/>
    <w:rsid w:val="007D46FD"/>
    <w:rsid w:val="008316C4"/>
    <w:rsid w:val="00845BFF"/>
    <w:rsid w:val="00861D8F"/>
    <w:rsid w:val="00866FA8"/>
    <w:rsid w:val="00887C67"/>
    <w:rsid w:val="008A1295"/>
    <w:rsid w:val="008B67B3"/>
    <w:rsid w:val="008D41C0"/>
    <w:rsid w:val="008D7411"/>
    <w:rsid w:val="008F1CA4"/>
    <w:rsid w:val="008F21D4"/>
    <w:rsid w:val="008F361B"/>
    <w:rsid w:val="008F3840"/>
    <w:rsid w:val="008F42A1"/>
    <w:rsid w:val="008F5C17"/>
    <w:rsid w:val="00901DD3"/>
    <w:rsid w:val="009179FF"/>
    <w:rsid w:val="00932900"/>
    <w:rsid w:val="00936732"/>
    <w:rsid w:val="00942599"/>
    <w:rsid w:val="009464C6"/>
    <w:rsid w:val="009722F6"/>
    <w:rsid w:val="00982D55"/>
    <w:rsid w:val="0099200B"/>
    <w:rsid w:val="009922A8"/>
    <w:rsid w:val="00995C75"/>
    <w:rsid w:val="009A1588"/>
    <w:rsid w:val="009A2A20"/>
    <w:rsid w:val="009B0719"/>
    <w:rsid w:val="009B37B6"/>
    <w:rsid w:val="009B699E"/>
    <w:rsid w:val="009C7BF4"/>
    <w:rsid w:val="00A106D7"/>
    <w:rsid w:val="00A21FD4"/>
    <w:rsid w:val="00A2680F"/>
    <w:rsid w:val="00A4034B"/>
    <w:rsid w:val="00A40694"/>
    <w:rsid w:val="00A602B0"/>
    <w:rsid w:val="00A6420B"/>
    <w:rsid w:val="00A64968"/>
    <w:rsid w:val="00A654C9"/>
    <w:rsid w:val="00A679BD"/>
    <w:rsid w:val="00A70489"/>
    <w:rsid w:val="00A72719"/>
    <w:rsid w:val="00A84FE4"/>
    <w:rsid w:val="00A870AD"/>
    <w:rsid w:val="00A911B5"/>
    <w:rsid w:val="00AA3421"/>
    <w:rsid w:val="00AA3ECF"/>
    <w:rsid w:val="00AA7396"/>
    <w:rsid w:val="00AB038C"/>
    <w:rsid w:val="00AB099E"/>
    <w:rsid w:val="00AB2A70"/>
    <w:rsid w:val="00AB52C9"/>
    <w:rsid w:val="00B03894"/>
    <w:rsid w:val="00B22396"/>
    <w:rsid w:val="00B24CDD"/>
    <w:rsid w:val="00B34E36"/>
    <w:rsid w:val="00B4510E"/>
    <w:rsid w:val="00B642BC"/>
    <w:rsid w:val="00BA3580"/>
    <w:rsid w:val="00BB37FE"/>
    <w:rsid w:val="00BB42A6"/>
    <w:rsid w:val="00BB6900"/>
    <w:rsid w:val="00BC74CE"/>
    <w:rsid w:val="00C02570"/>
    <w:rsid w:val="00C104AB"/>
    <w:rsid w:val="00C462A2"/>
    <w:rsid w:val="00C62193"/>
    <w:rsid w:val="00C67405"/>
    <w:rsid w:val="00C71311"/>
    <w:rsid w:val="00C870D7"/>
    <w:rsid w:val="00CB0054"/>
    <w:rsid w:val="00CC1CB0"/>
    <w:rsid w:val="00CD2375"/>
    <w:rsid w:val="00CD6E4B"/>
    <w:rsid w:val="00CE5431"/>
    <w:rsid w:val="00CE727D"/>
    <w:rsid w:val="00D22017"/>
    <w:rsid w:val="00D70EF6"/>
    <w:rsid w:val="00D72236"/>
    <w:rsid w:val="00D7669F"/>
    <w:rsid w:val="00D80C0B"/>
    <w:rsid w:val="00D96C7E"/>
    <w:rsid w:val="00DC252B"/>
    <w:rsid w:val="00DD33A2"/>
    <w:rsid w:val="00DD34CE"/>
    <w:rsid w:val="00DE321C"/>
    <w:rsid w:val="00DE5C7C"/>
    <w:rsid w:val="00E05C3C"/>
    <w:rsid w:val="00E36830"/>
    <w:rsid w:val="00E4592E"/>
    <w:rsid w:val="00E5704F"/>
    <w:rsid w:val="00E61500"/>
    <w:rsid w:val="00E626E3"/>
    <w:rsid w:val="00E62917"/>
    <w:rsid w:val="00E678E3"/>
    <w:rsid w:val="00E722DE"/>
    <w:rsid w:val="00E84A3D"/>
    <w:rsid w:val="00EA2261"/>
    <w:rsid w:val="00EC0140"/>
    <w:rsid w:val="00ED2423"/>
    <w:rsid w:val="00ED6EDA"/>
    <w:rsid w:val="00EE18DE"/>
    <w:rsid w:val="00EE6DA3"/>
    <w:rsid w:val="00EF5807"/>
    <w:rsid w:val="00EF6BC6"/>
    <w:rsid w:val="00F06881"/>
    <w:rsid w:val="00F11E70"/>
    <w:rsid w:val="00F33D01"/>
    <w:rsid w:val="00F3490A"/>
    <w:rsid w:val="00F52465"/>
    <w:rsid w:val="00F669AE"/>
    <w:rsid w:val="00FB167E"/>
    <w:rsid w:val="00FB5DCF"/>
    <w:rsid w:val="00FC2A65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33A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60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60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60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0D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60D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60D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60D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60D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6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6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ind w:left="1800"/>
    </w:pPr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1440"/>
    </w:pPr>
    <w:rPr>
      <w:rFonts w:ascii="Century Gothic" w:hAnsi="Century Gothic"/>
    </w:rPr>
  </w:style>
  <w:style w:type="character" w:styleId="PageNumber">
    <w:name w:val="page number"/>
    <w:basedOn w:val="DefaultParagraphFont"/>
    <w:rsid w:val="00027A51"/>
  </w:style>
  <w:style w:type="character" w:styleId="CommentReference">
    <w:name w:val="annotation reference"/>
    <w:semiHidden/>
    <w:rsid w:val="00EC0140"/>
    <w:rPr>
      <w:sz w:val="16"/>
      <w:szCs w:val="16"/>
    </w:rPr>
  </w:style>
  <w:style w:type="paragraph" w:styleId="CommentText">
    <w:name w:val="annotation text"/>
    <w:basedOn w:val="Normal"/>
    <w:semiHidden/>
    <w:rsid w:val="00EC0140"/>
  </w:style>
  <w:style w:type="paragraph" w:styleId="CommentSubject">
    <w:name w:val="annotation subject"/>
    <w:basedOn w:val="CommentText"/>
    <w:next w:val="CommentText"/>
    <w:semiHidden/>
    <w:rsid w:val="00EC0140"/>
    <w:rPr>
      <w:b/>
      <w:bCs/>
    </w:rPr>
  </w:style>
  <w:style w:type="paragraph" w:styleId="BalloonText">
    <w:name w:val="Balloon Text"/>
    <w:basedOn w:val="Normal"/>
    <w:semiHidden/>
    <w:rsid w:val="00EC014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E56D9"/>
    <w:rPr>
      <w:szCs w:val="24"/>
    </w:rPr>
  </w:style>
  <w:style w:type="table" w:styleId="TableGrid">
    <w:name w:val="Table Grid"/>
    <w:basedOn w:val="TableNormal"/>
    <w:rsid w:val="008F3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60D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260D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0260D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0260D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0260D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0260D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0260D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02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0260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60D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260D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60D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260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0260D"/>
    <w:rPr>
      <w:b/>
      <w:bCs/>
    </w:rPr>
  </w:style>
  <w:style w:type="character" w:styleId="Emphasis">
    <w:name w:val="Emphasis"/>
    <w:uiPriority w:val="20"/>
    <w:qFormat/>
    <w:rsid w:val="0000260D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0260D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6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6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0D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0D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00260D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00260D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00260D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00260D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0026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60D"/>
    <w:pPr>
      <w:outlineLvl w:val="9"/>
    </w:pPr>
  </w:style>
  <w:style w:type="paragraph" w:customStyle="1" w:styleId="PersonalName">
    <w:name w:val="Personal Name"/>
    <w:basedOn w:val="Title"/>
    <w:rsid w:val="000D5951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0260D"/>
    <w:rPr>
      <w:sz w:val="20"/>
      <w:szCs w:val="20"/>
    </w:rPr>
  </w:style>
  <w:style w:type="paragraph" w:styleId="DocumentMap">
    <w:name w:val="Document Map"/>
    <w:basedOn w:val="Normal"/>
    <w:link w:val="DocumentMapChar"/>
    <w:rsid w:val="004846FC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4846FC"/>
    <w:rPr>
      <w:rFonts w:ascii="Lucida Grande" w:hAnsi="Lucida Grande"/>
      <w:sz w:val="24"/>
      <w:szCs w:val="24"/>
    </w:rPr>
  </w:style>
  <w:style w:type="paragraph" w:customStyle="1" w:styleId="Normal-smaller">
    <w:name w:val="Normal-smaller"/>
    <w:basedOn w:val="Normal"/>
    <w:link w:val="Normal-smallerChar"/>
    <w:rsid w:val="00F3490A"/>
    <w:rPr>
      <w:sz w:val="19"/>
      <w:szCs w:val="19"/>
    </w:rPr>
  </w:style>
  <w:style w:type="paragraph" w:customStyle="1" w:styleId="NoSpacingsmaller">
    <w:name w:val="No Spacing smaller"/>
    <w:basedOn w:val="NoSpacing"/>
    <w:link w:val="NoSpacingsmallerChar"/>
    <w:qFormat/>
    <w:rsid w:val="00F3490A"/>
    <w:pPr>
      <w:numPr>
        <w:numId w:val="13"/>
      </w:numPr>
    </w:pPr>
    <w:rPr>
      <w:sz w:val="19"/>
      <w:szCs w:val="19"/>
    </w:rPr>
  </w:style>
  <w:style w:type="character" w:customStyle="1" w:styleId="Normal-smallerChar">
    <w:name w:val="Normal-smaller Char"/>
    <w:basedOn w:val="DefaultParagraphFont"/>
    <w:link w:val="Normal-smaller"/>
    <w:rsid w:val="00F3490A"/>
    <w:rPr>
      <w:sz w:val="19"/>
      <w:szCs w:val="19"/>
    </w:rPr>
  </w:style>
  <w:style w:type="character" w:customStyle="1" w:styleId="NoSpacingsmallerChar">
    <w:name w:val="No Spacing smaller Char"/>
    <w:basedOn w:val="NoSpacingChar"/>
    <w:link w:val="NoSpacingsmaller"/>
    <w:rsid w:val="00F3490A"/>
    <w:rPr>
      <w:sz w:val="19"/>
      <w:szCs w:val="19"/>
    </w:rPr>
  </w:style>
  <w:style w:type="character" w:styleId="FollowedHyperlink">
    <w:name w:val="FollowedHyperlink"/>
    <w:basedOn w:val="DefaultParagraphFont"/>
    <w:rsid w:val="00BB37FE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rsid w:val="0076390C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306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5">
    <w:name w:val="Grid Table 6 Colorful Accent 5"/>
    <w:basedOn w:val="TableNormal"/>
    <w:uiPriority w:val="51"/>
    <w:rsid w:val="0030679A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a-size-extra-large">
    <w:name w:val="a-size-extra-large"/>
    <w:basedOn w:val="DefaultParagraphFont"/>
    <w:rsid w:val="000D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fleming0227/portfolio/" TargetMode="External"/><Relationship Id="rId13" Type="http://schemas.openxmlformats.org/officeDocument/2006/relationships/hyperlink" Target="https://www.amazon.com/Docs-Like-Code-Anne-Gentle/dp/1387081322/ref=sr_1_1?crid=Z7ZMMH6WI0XT&amp;dchild=1&amp;keywords=anne+gentle&amp;qid=1613599172&amp;s=books&amp;sprefix=anne+gentle%2Caps%2C185&amp;sr=1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okingisfun.ie/certificate-course/12-week-certificate-course-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ckalytics.com/report/users/diane-flem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penstack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ane-fleming-skwish-107801" TargetMode="External"/><Relationship Id="rId14" Type="http://schemas.openxmlformats.org/officeDocument/2006/relationships/hyperlink" Target="https://www.amazon.com/OpenStack-Operations-Guide-Manage-Cloud/dp/1491946954/ref=sr_1_1?dchild=1&amp;keywords=diane+fleming&amp;qid=1613599473&amp;s=books&amp;sr=1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iflemin:Library:Application%20Support:Microsoft:Office:User%20Templates:My%20Templates:Objectiv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E8829-4300-F641-823D-56919FC6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Macintosh%20HD:Users:diflemin:Library:Application%20Support:Microsoft:Office:User%20Templates:My%20Templates:Objective.dotx</Template>
  <TotalTime>0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Diane Fleming Resume</vt:lpstr>
    </vt:vector>
  </TitlesOfParts>
  <Company>Toshiba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Diane Fleming Resume</dc:title>
  <dc:subject>Diane Fleming Resume</dc:subject>
  <dc:creator>Diane Fleming</dc:creator>
  <cp:lastModifiedBy>Diane Skwish</cp:lastModifiedBy>
  <cp:revision>2</cp:revision>
  <cp:lastPrinted>2017-04-11T21:00:00Z</cp:lastPrinted>
  <dcterms:created xsi:type="dcterms:W3CDTF">2024-02-02T19:10:00Z</dcterms:created>
  <dcterms:modified xsi:type="dcterms:W3CDTF">2024-02-02T19:10:00Z</dcterms:modified>
</cp:coreProperties>
</file>